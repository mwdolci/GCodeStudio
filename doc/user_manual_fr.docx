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C9762" w14:textId="5985D132" w:rsidR="00867F0A" w:rsidRDefault="00867F0A" w:rsidP="00867F0A"/>
    <w:p w14:paraId="17F4ED88" w14:textId="70A034EA" w:rsidR="00A151E2" w:rsidRPr="00A151E2" w:rsidRDefault="00A151E2" w:rsidP="00A151E2"/>
    <w:p w14:paraId="56C50E00" w14:textId="36EC3CE7" w:rsidR="00A151E2" w:rsidRPr="00A151E2" w:rsidRDefault="00A151E2" w:rsidP="00A151E2"/>
    <w:p w14:paraId="696E8AFC" w14:textId="40EDF0CA" w:rsidR="00A151E2" w:rsidRDefault="00A151E2" w:rsidP="00A151E2"/>
    <w:p w14:paraId="6F0315B9" w14:textId="64655F34" w:rsidR="00A151E2" w:rsidRDefault="00A151E2" w:rsidP="00A151E2"/>
    <w:p w14:paraId="2002379E" w14:textId="77777777" w:rsidR="00A151E2" w:rsidRPr="003672E1" w:rsidRDefault="00A151E2" w:rsidP="00A151E2">
      <w:pPr>
        <w:rPr>
          <w:color w:val="000000" w:themeColor="text1"/>
        </w:rPr>
      </w:pPr>
    </w:p>
    <w:p w14:paraId="75DA39C9" w14:textId="4FE7D27F" w:rsidR="00A151E2" w:rsidRDefault="00A151E2" w:rsidP="00A151E2"/>
    <w:p w14:paraId="5C34BEF5" w14:textId="77777777" w:rsidR="003672E1" w:rsidRDefault="00A151E2" w:rsidP="00A151E2">
      <w:pPr>
        <w:tabs>
          <w:tab w:val="left" w:pos="2505"/>
        </w:tabs>
      </w:pPr>
      <w:r>
        <w:tab/>
      </w:r>
    </w:p>
    <w:tbl>
      <w:tblPr>
        <w:tblStyle w:val="Grilledutableau"/>
        <w:tblW w:w="90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3672E1" w:rsidRPr="00DD32F5" w14:paraId="374C673A" w14:textId="77777777" w:rsidTr="00DA19C7">
        <w:tc>
          <w:tcPr>
            <w:tcW w:w="9067" w:type="dxa"/>
          </w:tcPr>
          <w:p w14:paraId="55A0DF4F" w14:textId="447B6947" w:rsidR="003672E1" w:rsidRPr="00DD32F5" w:rsidRDefault="00B06B3A" w:rsidP="003672E1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proofErr w:type="spellStart"/>
            <w:r>
              <w:rPr>
                <w:b/>
                <w:bCs/>
                <w:color w:val="000000" w:themeColor="text1"/>
                <w:sz w:val="44"/>
                <w:szCs w:val="44"/>
              </w:rPr>
              <w:t>GCode</w:t>
            </w:r>
            <w:proofErr w:type="spellEnd"/>
            <w:r>
              <w:rPr>
                <w:b/>
                <w:bCs/>
                <w:color w:val="000000" w:themeColor="text1"/>
                <w:sz w:val="44"/>
                <w:szCs w:val="44"/>
              </w:rPr>
              <w:t xml:space="preserve"> Studio</w:t>
            </w:r>
          </w:p>
          <w:p w14:paraId="746B62FF" w14:textId="6813AC31" w:rsidR="00E2294C" w:rsidRPr="00DD32F5" w:rsidRDefault="00E2294C" w:rsidP="003672E1">
            <w:pPr>
              <w:jc w:val="center"/>
              <w:rPr>
                <w:b/>
                <w:bCs/>
                <w:sz w:val="40"/>
                <w:szCs w:val="40"/>
              </w:rPr>
            </w:pPr>
            <w:r w:rsidRPr="00DD32F5">
              <w:rPr>
                <w:b/>
                <w:bCs/>
                <w:sz w:val="40"/>
                <w:szCs w:val="40"/>
              </w:rPr>
              <w:t>V</w:t>
            </w:r>
            <w:r w:rsidR="00345E6F">
              <w:rPr>
                <w:b/>
                <w:bCs/>
                <w:sz w:val="40"/>
                <w:szCs w:val="40"/>
              </w:rPr>
              <w:t>1.00</w:t>
            </w:r>
          </w:p>
          <w:p w14:paraId="4340426A" w14:textId="77777777" w:rsidR="003672E1" w:rsidRPr="00DD32F5" w:rsidRDefault="003672E1" w:rsidP="00A151E2">
            <w:pPr>
              <w:tabs>
                <w:tab w:val="left" w:pos="2505"/>
              </w:tabs>
            </w:pPr>
          </w:p>
        </w:tc>
      </w:tr>
    </w:tbl>
    <w:p w14:paraId="0B83435B" w14:textId="47532810" w:rsidR="00A151E2" w:rsidRPr="00DD32F5" w:rsidRDefault="00A151E2" w:rsidP="00A151E2">
      <w:pPr>
        <w:tabs>
          <w:tab w:val="left" w:pos="2505"/>
        </w:tabs>
      </w:pPr>
    </w:p>
    <w:p w14:paraId="062826C0" w14:textId="4D6346ED" w:rsidR="00A151E2" w:rsidRPr="00DD32F5" w:rsidRDefault="00A151E2" w:rsidP="005F0C63">
      <w:pPr>
        <w:tabs>
          <w:tab w:val="left" w:pos="2505"/>
        </w:tabs>
        <w:jc w:val="center"/>
      </w:pPr>
    </w:p>
    <w:p w14:paraId="74A4CE42" w14:textId="7189A3D9" w:rsidR="00A151E2" w:rsidRPr="00DD32F5" w:rsidRDefault="00A151E2" w:rsidP="00A151E2">
      <w:pPr>
        <w:tabs>
          <w:tab w:val="left" w:pos="2505"/>
        </w:tabs>
      </w:pPr>
    </w:p>
    <w:p w14:paraId="485FAEFF" w14:textId="62F6F4D9" w:rsidR="00A151E2" w:rsidRPr="00DD32F5" w:rsidRDefault="00A151E2" w:rsidP="00A151E2">
      <w:pPr>
        <w:tabs>
          <w:tab w:val="left" w:pos="2505"/>
        </w:tabs>
      </w:pPr>
    </w:p>
    <w:p w14:paraId="5AAFBBD6" w14:textId="0A8301D0" w:rsidR="00A151E2" w:rsidRPr="00DD32F5" w:rsidRDefault="00A151E2" w:rsidP="00A151E2">
      <w:pPr>
        <w:tabs>
          <w:tab w:val="left" w:pos="2505"/>
        </w:tabs>
      </w:pPr>
      <w:bookmarkStart w:id="0" w:name="_Hlk143582665"/>
      <w:bookmarkEnd w:id="0"/>
    </w:p>
    <w:p w14:paraId="1ABE5F0C" w14:textId="455D3D98" w:rsidR="00A151E2" w:rsidRPr="00DD32F5" w:rsidRDefault="007026CA" w:rsidP="007026CA">
      <w:pPr>
        <w:tabs>
          <w:tab w:val="left" w:pos="6525"/>
        </w:tabs>
      </w:pPr>
      <w:r>
        <w:tab/>
      </w:r>
    </w:p>
    <w:p w14:paraId="5941D033" w14:textId="0EE81470" w:rsidR="00587353" w:rsidRPr="00DD32F5" w:rsidRDefault="00587353" w:rsidP="00587353"/>
    <w:p w14:paraId="7864C614" w14:textId="214FB15C" w:rsidR="00DA19C7" w:rsidRPr="00DD32F5" w:rsidRDefault="00C25072" w:rsidP="00E649F5">
      <w:pPr>
        <w:tabs>
          <w:tab w:val="left" w:pos="6870"/>
          <w:tab w:val="right" w:pos="9070"/>
        </w:tabs>
      </w:pPr>
      <w:r w:rsidRPr="00DD32F5">
        <w:tab/>
      </w:r>
      <w:r w:rsidR="00E649F5">
        <w:tab/>
      </w:r>
    </w:p>
    <w:p w14:paraId="77DF1D49" w14:textId="45736C4F" w:rsidR="00DA19C7" w:rsidRPr="00DD32F5" w:rsidRDefault="00DA19C7" w:rsidP="00587353"/>
    <w:p w14:paraId="780EF706" w14:textId="01A00E1D" w:rsidR="00DA19C7" w:rsidRPr="00DD32F5" w:rsidRDefault="00B047EB" w:rsidP="00B047EB">
      <w:pPr>
        <w:tabs>
          <w:tab w:val="left" w:pos="7440"/>
        </w:tabs>
      </w:pPr>
      <w:r>
        <w:tab/>
      </w:r>
    </w:p>
    <w:p w14:paraId="19A61012" w14:textId="12C34681" w:rsidR="00DA19C7" w:rsidRPr="00DD32F5" w:rsidRDefault="00DA19C7" w:rsidP="00587353"/>
    <w:p w14:paraId="68746CAC" w14:textId="27E796CE" w:rsidR="00DA19C7" w:rsidRPr="00DD32F5" w:rsidRDefault="00345E6F" w:rsidP="00345E6F">
      <w:pPr>
        <w:tabs>
          <w:tab w:val="left" w:pos="7890"/>
        </w:tabs>
      </w:pPr>
      <w:r>
        <w:tab/>
      </w:r>
    </w:p>
    <w:p w14:paraId="4111564A" w14:textId="51281924" w:rsidR="00DA19C7" w:rsidRPr="00DD32F5" w:rsidRDefault="00DA19C7" w:rsidP="00587353"/>
    <w:p w14:paraId="0A596621" w14:textId="65AA2390" w:rsidR="00DA19C7" w:rsidRPr="00DD32F5" w:rsidRDefault="00494794" w:rsidP="00D453C8">
      <w:pPr>
        <w:tabs>
          <w:tab w:val="left" w:pos="6975"/>
          <w:tab w:val="left" w:pos="7815"/>
        </w:tabs>
      </w:pPr>
      <w:r>
        <w:tab/>
      </w:r>
      <w:r w:rsidR="00D453C8">
        <w:tab/>
      </w:r>
    </w:p>
    <w:p w14:paraId="491772D1" w14:textId="41EC29DA" w:rsidR="00DA19C7" w:rsidRPr="00DD32F5" w:rsidRDefault="00F83846" w:rsidP="00F83846">
      <w:pPr>
        <w:tabs>
          <w:tab w:val="left" w:pos="5400"/>
        </w:tabs>
      </w:pPr>
      <w:r>
        <w:tab/>
      </w:r>
    </w:p>
    <w:p w14:paraId="4991CD38" w14:textId="797ABBD3" w:rsidR="00DA19C7" w:rsidRPr="00DD32F5" w:rsidRDefault="00DA19C7" w:rsidP="00775699">
      <w:pPr>
        <w:jc w:val="right"/>
      </w:pPr>
    </w:p>
    <w:p w14:paraId="74848FBA" w14:textId="76FBF82D" w:rsidR="00DA19C7" w:rsidRPr="00DD32F5" w:rsidRDefault="00A3225C" w:rsidP="00A3225C">
      <w:pPr>
        <w:tabs>
          <w:tab w:val="left" w:pos="6546"/>
        </w:tabs>
      </w:pPr>
      <w:r>
        <w:tab/>
      </w:r>
    </w:p>
    <w:p w14:paraId="10E7F42B" w14:textId="67122FC5" w:rsidR="00DA19C7" w:rsidRPr="00DD32F5" w:rsidRDefault="00D50B89" w:rsidP="00D50B89">
      <w:pPr>
        <w:tabs>
          <w:tab w:val="left" w:pos="8055"/>
        </w:tabs>
      </w:pPr>
      <w:r>
        <w:tab/>
      </w:r>
    </w:p>
    <w:p w14:paraId="5A7AAD9B" w14:textId="0BBE66AC" w:rsidR="00DA19C7" w:rsidRPr="00DD32F5" w:rsidRDefault="00E96292" w:rsidP="00587353"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2759ED1" wp14:editId="20151FF7">
                <wp:simplePos x="0" y="0"/>
                <wp:positionH relativeFrom="page">
                  <wp:posOffset>6460048</wp:posOffset>
                </wp:positionH>
                <wp:positionV relativeFrom="paragraph">
                  <wp:posOffset>926189</wp:posOffset>
                </wp:positionV>
                <wp:extent cx="1028700" cy="514350"/>
                <wp:effectExtent l="0" t="0" r="0" b="0"/>
                <wp:wrapNone/>
                <wp:docPr id="210" name="Zone de text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80BC9" w14:textId="70AC57C7" w:rsidR="00E96292" w:rsidRPr="00E96292" w:rsidRDefault="00D47FDF" w:rsidP="00E96292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Dolci Marco</w:t>
                            </w:r>
                            <w:r w:rsidR="00E96292" w:rsidRPr="00E96292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B53B6E">
                              <w:rPr>
                                <w:color w:val="FFFFFF" w:themeColor="background1"/>
                              </w:rPr>
                              <w:t>21</w:t>
                            </w:r>
                            <w:r w:rsidR="00345E6F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B53B6E">
                              <w:rPr>
                                <w:color w:val="FFFFFF" w:themeColor="background1"/>
                              </w:rPr>
                              <w:t>12</w:t>
                            </w:r>
                            <w:r w:rsidR="00E96292" w:rsidRPr="00E96292">
                              <w:rPr>
                                <w:color w:val="FFFFFF" w:themeColor="background1"/>
                              </w:rPr>
                              <w:t>.202</w:t>
                            </w:r>
                            <w:r w:rsidR="00B047EB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59ED1" id="_x0000_t202" coordsize="21600,21600" o:spt="202" path="m,l,21600r21600,l21600,xe">
                <v:stroke joinstyle="miter"/>
                <v:path gradientshapeok="t" o:connecttype="rect"/>
              </v:shapetype>
              <v:shape id="Zone de texte 210" o:spid="_x0000_s1026" type="#_x0000_t202" style="position:absolute;margin-left:508.65pt;margin-top:72.95pt;width:81pt;height:40.5pt;z-index:25151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" filled="f" stroked="f" strokeweight=".5pt">
                <v:textbox>
                  <w:txbxContent>
                    <w:p w14:paraId="02D80BC9" w14:textId="70AC57C7" w:rsidR="00E96292" w:rsidRPr="00E96292" w:rsidRDefault="00D47FDF" w:rsidP="00E96292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Dolci Marco</w:t>
                      </w:r>
                      <w:r w:rsidR="00E96292" w:rsidRPr="00E96292">
                        <w:rPr>
                          <w:color w:val="FFFFFF" w:themeColor="background1"/>
                        </w:rPr>
                        <w:br/>
                      </w:r>
                      <w:r w:rsidR="00B53B6E">
                        <w:rPr>
                          <w:color w:val="FFFFFF" w:themeColor="background1"/>
                        </w:rPr>
                        <w:t>21</w:t>
                      </w:r>
                      <w:r w:rsidR="00345E6F">
                        <w:rPr>
                          <w:color w:val="FFFFFF" w:themeColor="background1"/>
                        </w:rPr>
                        <w:t>.</w:t>
                      </w:r>
                      <w:r w:rsidR="00B53B6E">
                        <w:rPr>
                          <w:color w:val="FFFFFF" w:themeColor="background1"/>
                        </w:rPr>
                        <w:t>12</w:t>
                      </w:r>
                      <w:r w:rsidR="00E96292" w:rsidRPr="00E96292">
                        <w:rPr>
                          <w:color w:val="FFFFFF" w:themeColor="background1"/>
                        </w:rPr>
                        <w:t>.202</w:t>
                      </w:r>
                      <w:r w:rsidR="00B047EB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A5BA64" w14:textId="77777777" w:rsidR="00403937" w:rsidRDefault="00403937" w:rsidP="00403937">
      <w:pPr>
        <w:rPr>
          <w:rStyle w:val="Accentuationintense"/>
        </w:rPr>
      </w:pPr>
    </w:p>
    <w:sdt>
      <w:sdtPr>
        <w:rPr>
          <w:rFonts w:asciiTheme="minorHAnsi" w:eastAsiaTheme="minorHAnsi" w:hAnsiTheme="minorHAnsi" w:cstheme="minorBidi"/>
          <w:i/>
          <w:iCs/>
          <w:color w:val="2563AC" w:themeColor="accent1"/>
          <w:sz w:val="22"/>
          <w:szCs w:val="22"/>
          <w:lang w:val="fr-FR" w:eastAsia="en-US"/>
        </w:rPr>
        <w:id w:val="-188193804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2ACC441" w14:textId="4362FF53" w:rsidR="001D1D6F" w:rsidRDefault="001D1D6F" w:rsidP="0038536E">
          <w:pPr>
            <w:pStyle w:val="En-ttedetabledesmatires"/>
            <w:numPr>
              <w:ilvl w:val="0"/>
              <w:numId w:val="0"/>
            </w:numPr>
            <w:ind w:left="432"/>
          </w:pPr>
          <w:r>
            <w:rPr>
              <w:lang w:val="fr-FR"/>
            </w:rPr>
            <w:t>Table des matières</w:t>
          </w:r>
        </w:p>
        <w:p w14:paraId="2D99B0E1" w14:textId="020ED0C5" w:rsidR="00804A10" w:rsidRDefault="00C94288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773045" w:history="1">
            <w:r w:rsidR="00804A10" w:rsidRPr="00C107DA">
              <w:rPr>
                <w:rStyle w:val="Lienhypertexte"/>
                <w:noProof/>
              </w:rPr>
              <w:t>1</w:t>
            </w:r>
            <w:r w:rsidR="00804A10">
              <w:rPr>
                <w:rFonts w:eastAsiaTheme="minorEastAsia"/>
                <w:noProof/>
                <w:kern w:val="2"/>
                <w:sz w:val="24"/>
                <w:szCs w:val="24"/>
                <w:lang w:eastAsia="fr-CH"/>
                <w14:ligatures w14:val="standardContextual"/>
              </w:rPr>
              <w:tab/>
            </w:r>
            <w:r w:rsidR="00804A10" w:rsidRPr="00C107DA">
              <w:rPr>
                <w:rStyle w:val="Lienhypertexte"/>
                <w:noProof/>
              </w:rPr>
              <w:t>Préambule</w:t>
            </w:r>
            <w:r w:rsidR="00804A10">
              <w:rPr>
                <w:noProof/>
                <w:webHidden/>
              </w:rPr>
              <w:tab/>
            </w:r>
            <w:r w:rsidR="00804A10">
              <w:rPr>
                <w:noProof/>
                <w:webHidden/>
              </w:rPr>
              <w:fldChar w:fldCharType="begin"/>
            </w:r>
            <w:r w:rsidR="00804A10">
              <w:rPr>
                <w:noProof/>
                <w:webHidden/>
              </w:rPr>
              <w:instrText xml:space="preserve"> PAGEREF _Toc199773045 \h </w:instrText>
            </w:r>
            <w:r w:rsidR="00804A10">
              <w:rPr>
                <w:noProof/>
                <w:webHidden/>
              </w:rPr>
            </w:r>
            <w:r w:rsidR="00804A10">
              <w:rPr>
                <w:noProof/>
                <w:webHidden/>
              </w:rPr>
              <w:fldChar w:fldCharType="separate"/>
            </w:r>
            <w:r w:rsidR="00C57139">
              <w:rPr>
                <w:noProof/>
                <w:webHidden/>
              </w:rPr>
              <w:t>2</w:t>
            </w:r>
            <w:r w:rsidR="00804A10">
              <w:rPr>
                <w:noProof/>
                <w:webHidden/>
              </w:rPr>
              <w:fldChar w:fldCharType="end"/>
            </w:r>
          </w:hyperlink>
        </w:p>
        <w:p w14:paraId="7C237403" w14:textId="2A347CB3" w:rsidR="00804A10" w:rsidRDefault="00804A10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199773046" w:history="1">
            <w:r w:rsidRPr="00C107DA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CH"/>
                <w14:ligatures w14:val="standardContextual"/>
              </w:rPr>
              <w:tab/>
            </w:r>
            <w:r w:rsidRPr="00C107DA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1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93D8" w14:textId="3E23E4E5" w:rsidR="00804A10" w:rsidRDefault="00804A10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199773047" w:history="1">
            <w:r w:rsidRPr="00C107DA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CH"/>
                <w14:ligatures w14:val="standardContextual"/>
              </w:rPr>
              <w:tab/>
            </w:r>
            <w:r w:rsidRPr="00C107DA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1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AFF2" w14:textId="62EC125E" w:rsidR="00804A10" w:rsidRDefault="00804A10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199773048" w:history="1">
            <w:r w:rsidRPr="00C107DA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CH"/>
                <w14:ligatures w14:val="standardContextual"/>
              </w:rPr>
              <w:tab/>
            </w:r>
            <w:r w:rsidRPr="00C107DA">
              <w:rPr>
                <w:rStyle w:val="Lienhypertexte"/>
                <w:noProof/>
              </w:rPr>
              <w:t>Page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1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8EBC" w14:textId="583BEF03" w:rsidR="00804A10" w:rsidRDefault="00804A10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fr-CH"/>
              <w14:ligatures w14:val="standardContextual"/>
            </w:rPr>
          </w:pPr>
          <w:hyperlink w:anchor="_Toc199773049" w:history="1">
            <w:r w:rsidRPr="00C107DA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CH"/>
                <w14:ligatures w14:val="standardContextual"/>
              </w:rPr>
              <w:tab/>
            </w:r>
            <w:r w:rsidRPr="00C107DA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_Toc199773049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1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466B" w14:textId="5D84A87F" w:rsidR="00603074" w:rsidRPr="00603074" w:rsidRDefault="00C94288" w:rsidP="00603074">
          <w:pPr>
            <w:rPr>
              <w:rStyle w:val="Accentuationintense"/>
              <w:i w:val="0"/>
              <w:iCs w:val="0"/>
              <w:color w:val="auto"/>
            </w:rPr>
          </w:pPr>
          <w:r>
            <w:fldChar w:fldCharType="end"/>
          </w:r>
        </w:p>
      </w:sdtContent>
    </w:sdt>
    <w:p w14:paraId="179C793C" w14:textId="77777777" w:rsidR="009F2C91" w:rsidRDefault="009F2C91" w:rsidP="00603074"/>
    <w:p w14:paraId="0F7E1799" w14:textId="77777777" w:rsidR="00523515" w:rsidRDefault="00523515" w:rsidP="00603074"/>
    <w:p w14:paraId="2D851EBB" w14:textId="77777777" w:rsidR="00523515" w:rsidRDefault="00523515" w:rsidP="00603074"/>
    <w:p w14:paraId="1715F140" w14:textId="77777777" w:rsidR="00523515" w:rsidRDefault="00523515" w:rsidP="00603074"/>
    <w:p w14:paraId="5A7D60B5" w14:textId="77777777" w:rsidR="00523515" w:rsidRDefault="00523515" w:rsidP="00603074"/>
    <w:p w14:paraId="31E37906" w14:textId="77777777" w:rsidR="00523515" w:rsidRDefault="00523515" w:rsidP="00603074"/>
    <w:p w14:paraId="3DA6FFEA" w14:textId="77777777" w:rsidR="00523515" w:rsidRDefault="00523515" w:rsidP="00603074"/>
    <w:p w14:paraId="7AD78D00" w14:textId="77777777" w:rsidR="00523515" w:rsidRDefault="00523515" w:rsidP="00603074"/>
    <w:p w14:paraId="00D2F155" w14:textId="77777777" w:rsidR="00523515" w:rsidRDefault="00523515" w:rsidP="00603074"/>
    <w:p w14:paraId="00031002" w14:textId="77777777" w:rsidR="00523515" w:rsidRDefault="00523515" w:rsidP="00603074"/>
    <w:p w14:paraId="62673D30" w14:textId="77777777" w:rsidR="00523515" w:rsidRDefault="00523515" w:rsidP="00603074"/>
    <w:p w14:paraId="77FC0944" w14:textId="77777777" w:rsidR="00523515" w:rsidRDefault="00523515" w:rsidP="00603074"/>
    <w:p w14:paraId="240C18BA" w14:textId="77777777" w:rsidR="00523515" w:rsidRDefault="00523515" w:rsidP="00603074"/>
    <w:p w14:paraId="02110C66" w14:textId="77777777" w:rsidR="00523515" w:rsidRDefault="00523515" w:rsidP="00603074"/>
    <w:p w14:paraId="0FE51511" w14:textId="77777777" w:rsidR="00523515" w:rsidRDefault="00523515" w:rsidP="00603074"/>
    <w:p w14:paraId="08F7066C" w14:textId="77777777" w:rsidR="00B06B3A" w:rsidRDefault="00B06B3A" w:rsidP="00603074"/>
    <w:p w14:paraId="21042E42" w14:textId="77777777" w:rsidR="00B06B3A" w:rsidRDefault="00B06B3A" w:rsidP="00603074"/>
    <w:p w14:paraId="0777024D" w14:textId="77777777" w:rsidR="00B06B3A" w:rsidRDefault="00B06B3A" w:rsidP="00603074"/>
    <w:p w14:paraId="45B167AF" w14:textId="77777777" w:rsidR="00B06B3A" w:rsidRDefault="00B06B3A" w:rsidP="00603074"/>
    <w:p w14:paraId="0E1EA2A4" w14:textId="77777777" w:rsidR="00B06B3A" w:rsidRDefault="00B06B3A" w:rsidP="00603074"/>
    <w:p w14:paraId="338DF51B" w14:textId="77777777" w:rsidR="00B06B3A" w:rsidRDefault="00B06B3A" w:rsidP="00603074"/>
    <w:p w14:paraId="43526E72" w14:textId="77777777" w:rsidR="00B06B3A" w:rsidRDefault="00B06B3A" w:rsidP="00603074"/>
    <w:p w14:paraId="5B9A7B9D" w14:textId="77777777" w:rsidR="00B06B3A" w:rsidRDefault="00B06B3A" w:rsidP="00603074"/>
    <w:p w14:paraId="2F4920C2" w14:textId="77777777" w:rsidR="00B06B3A" w:rsidRDefault="00B06B3A" w:rsidP="00603074"/>
    <w:p w14:paraId="3577129C" w14:textId="77777777" w:rsidR="00B06B3A" w:rsidRDefault="00B06B3A" w:rsidP="00603074"/>
    <w:p w14:paraId="7E783D4E" w14:textId="77777777" w:rsidR="00B06B3A" w:rsidRPr="00603074" w:rsidRDefault="00B06B3A" w:rsidP="00603074"/>
    <w:p w14:paraId="2AD69420" w14:textId="4DD1DDF7" w:rsidR="00E35C9B" w:rsidRDefault="00426F2A" w:rsidP="0038536E">
      <w:pPr>
        <w:pStyle w:val="Titre1"/>
        <w:rPr>
          <w:rStyle w:val="Accentuationintense"/>
          <w:i w:val="0"/>
          <w:iCs w:val="0"/>
        </w:rPr>
      </w:pPr>
      <w:bookmarkStart w:id="1" w:name="_Toc199773045"/>
      <w:r>
        <w:rPr>
          <w:rStyle w:val="Accentuationintense"/>
          <w:i w:val="0"/>
          <w:iCs w:val="0"/>
        </w:rPr>
        <w:lastRenderedPageBreak/>
        <w:t>Préambule</w:t>
      </w:r>
      <w:bookmarkEnd w:id="1"/>
      <w:r w:rsidR="00E35C9B">
        <w:rPr>
          <w:rStyle w:val="Accentuationintense"/>
          <w:i w:val="0"/>
          <w:iCs w:val="0"/>
        </w:rPr>
        <w:t xml:space="preserve"> </w:t>
      </w:r>
    </w:p>
    <w:p w14:paraId="7FF54E47" w14:textId="77777777" w:rsidR="00B06B3A" w:rsidRPr="00BD57A2" w:rsidRDefault="00B06B3A" w:rsidP="00B06B3A">
      <w:pPr>
        <w:rPr>
          <w:rFonts w:ascii="Arial" w:eastAsia="Arial" w:hAnsi="Arial" w:cs="Arial"/>
          <w:color w:val="000000"/>
        </w:rPr>
      </w:pPr>
      <w:r w:rsidRPr="00BD57A2">
        <w:rPr>
          <w:rFonts w:ascii="Arial" w:eastAsia="Arial" w:hAnsi="Arial" w:cs="Arial"/>
          <w:color w:val="000000"/>
        </w:rPr>
        <w:t xml:space="preserve">Ce manuel a pour but d’accompagner l’utilisateur dans la prise en main du logiciel </w:t>
      </w:r>
      <w:proofErr w:type="spellStart"/>
      <w:r w:rsidRPr="00BD57A2">
        <w:rPr>
          <w:rFonts w:ascii="Arial" w:eastAsia="Arial" w:hAnsi="Arial" w:cs="Arial"/>
          <w:color w:val="000000"/>
        </w:rPr>
        <w:t>GCodeStudio</w:t>
      </w:r>
      <w:proofErr w:type="spellEnd"/>
      <w:r w:rsidRPr="00BD57A2">
        <w:rPr>
          <w:rFonts w:ascii="Arial" w:eastAsia="Arial" w:hAnsi="Arial" w:cs="Arial"/>
          <w:color w:val="000000"/>
        </w:rPr>
        <w:t>.</w:t>
      </w:r>
    </w:p>
    <w:p w14:paraId="00C8FCEC" w14:textId="77777777" w:rsidR="00B06B3A" w:rsidRPr="00BD57A2" w:rsidRDefault="00B06B3A" w:rsidP="00B06B3A">
      <w:pPr>
        <w:rPr>
          <w:rFonts w:ascii="Arial" w:eastAsia="Arial" w:hAnsi="Arial" w:cs="Arial"/>
          <w:color w:val="000000"/>
        </w:rPr>
      </w:pPr>
      <w:proofErr w:type="spellStart"/>
      <w:r w:rsidRPr="00BD57A2">
        <w:rPr>
          <w:rFonts w:ascii="Arial" w:eastAsia="Arial" w:hAnsi="Arial" w:cs="Arial"/>
          <w:color w:val="000000"/>
        </w:rPr>
        <w:t>GCodeStudio</w:t>
      </w:r>
      <w:proofErr w:type="spellEnd"/>
      <w:r w:rsidRPr="00BD57A2">
        <w:rPr>
          <w:rFonts w:ascii="Arial" w:eastAsia="Arial" w:hAnsi="Arial" w:cs="Arial"/>
          <w:color w:val="000000"/>
        </w:rPr>
        <w:t xml:space="preserve"> est un outil d’analyse permettant d’interpréter des programmes d’usinage en G-Code et d’en fournir une synthèse globale.</w:t>
      </w:r>
    </w:p>
    <w:p w14:paraId="399B986A" w14:textId="77777777" w:rsidR="00B06B3A" w:rsidRPr="00BD57A2" w:rsidRDefault="00B06B3A" w:rsidP="00B06B3A">
      <w:pPr>
        <w:rPr>
          <w:rFonts w:ascii="Arial" w:eastAsia="Arial" w:hAnsi="Arial" w:cs="Arial"/>
          <w:color w:val="000000"/>
        </w:rPr>
      </w:pPr>
      <w:r w:rsidRPr="00BD57A2">
        <w:rPr>
          <w:rFonts w:ascii="Arial" w:eastAsia="Arial" w:hAnsi="Arial" w:cs="Arial"/>
          <w:color w:val="000000"/>
        </w:rPr>
        <w:t>Cette synthèse inclut diverses informations utiles à l’évaluation et à la compréhension du programme, telles que des données sur les outils, les temps d’usinage, ainsi que des éléments de visualisation.</w:t>
      </w:r>
    </w:p>
    <w:p w14:paraId="1DF96A82" w14:textId="1501AB99" w:rsidR="00B06B3A" w:rsidRDefault="00B06B3A" w:rsidP="00403937">
      <w:pPr>
        <w:rPr>
          <w:rStyle w:val="Accentuationintense"/>
          <w:i w:val="0"/>
          <w:iCs w:val="0"/>
          <w:color w:val="000000" w:themeColor="text1"/>
        </w:rPr>
      </w:pPr>
      <w:r w:rsidRPr="00BD57A2">
        <w:rPr>
          <w:rFonts w:ascii="Arial" w:eastAsia="Arial" w:hAnsi="Arial" w:cs="Arial"/>
          <w:color w:val="000000"/>
        </w:rPr>
        <w:t>Cette première version prend en charge le G-Code ISO FANUC destiné aux machines de fraisage 3 axes.</w:t>
      </w:r>
    </w:p>
    <w:p w14:paraId="682C1EA2" w14:textId="04A73553" w:rsidR="00B71504" w:rsidRPr="00426F2A" w:rsidRDefault="00B06B3A" w:rsidP="00B71504">
      <w:pPr>
        <w:pStyle w:val="Titre1"/>
        <w:rPr>
          <w:rStyle w:val="Accentuationintense"/>
          <w:i w:val="0"/>
          <w:iCs w:val="0"/>
        </w:rPr>
      </w:pPr>
      <w:bookmarkStart w:id="2" w:name="_Toc199773046"/>
      <w:r>
        <w:rPr>
          <w:rStyle w:val="Accentuationintense"/>
          <w:i w:val="0"/>
          <w:iCs w:val="0"/>
        </w:rPr>
        <w:t>Interface</w:t>
      </w:r>
      <w:bookmarkEnd w:id="2"/>
    </w:p>
    <w:p w14:paraId="33B24BBA" w14:textId="5C48FEA5" w:rsidR="00D47FDF" w:rsidRPr="00E35C9B" w:rsidRDefault="00B06B3A" w:rsidP="00D47FDF">
      <w:pPr>
        <w:pStyle w:val="Titre2"/>
        <w:rPr>
          <w:rStyle w:val="Accentuationintense"/>
          <w:i w:val="0"/>
          <w:iCs w:val="0"/>
        </w:rPr>
      </w:pPr>
      <w:bookmarkStart w:id="3" w:name="_Toc199773047"/>
      <w:r>
        <w:rPr>
          <w:rStyle w:val="Accentuationintense"/>
          <w:i w:val="0"/>
          <w:iCs w:val="0"/>
        </w:rPr>
        <w:t>Page d’accueil</w:t>
      </w:r>
      <w:bookmarkEnd w:id="3"/>
    </w:p>
    <w:p w14:paraId="4B345393" w14:textId="77777777" w:rsidR="00FC20D2" w:rsidRDefault="00B06B3A" w:rsidP="00B06B3A">
      <w:pPr>
        <w:rPr>
          <w:rFonts w:ascii="Arial" w:hAnsi="Arial" w:cs="Arial"/>
        </w:rPr>
      </w:pPr>
      <w:r>
        <w:rPr>
          <w:rFonts w:ascii="Arial" w:hAnsi="Arial" w:cs="Arial"/>
        </w:rPr>
        <w:t>Lors du démarrage de l’application vous arriver sur la page d’accueil. Celle-ci vous permet de directement ouvrir le fichier G-Code de votre choix depuis le bouton « + ».</w:t>
      </w:r>
      <w:r>
        <w:rPr>
          <w:rFonts w:ascii="Arial" w:hAnsi="Arial" w:cs="Arial"/>
        </w:rPr>
        <w:br/>
        <w:t>Les extensions .</w:t>
      </w:r>
      <w:proofErr w:type="spellStart"/>
      <w:r>
        <w:rPr>
          <w:rFonts w:ascii="Arial" w:hAnsi="Arial" w:cs="Arial"/>
        </w:rPr>
        <w:t>anc</w:t>
      </w:r>
      <w:proofErr w:type="spellEnd"/>
      <w:r>
        <w:rPr>
          <w:rFonts w:ascii="Arial" w:hAnsi="Arial" w:cs="Arial"/>
        </w:rPr>
        <w:t>, .</w:t>
      </w:r>
      <w:proofErr w:type="spellStart"/>
      <w:r>
        <w:rPr>
          <w:rFonts w:ascii="Arial" w:hAnsi="Arial" w:cs="Arial"/>
        </w:rPr>
        <w:t>nc</w:t>
      </w:r>
      <w:proofErr w:type="spellEnd"/>
      <w:r>
        <w:rPr>
          <w:rFonts w:ascii="Arial" w:hAnsi="Arial" w:cs="Arial"/>
        </w:rPr>
        <w:t xml:space="preserve"> et .txt sont reconnues.</w:t>
      </w:r>
    </w:p>
    <w:p w14:paraId="09A3D77A" w14:textId="27073442" w:rsidR="00804A10" w:rsidRDefault="00804A10" w:rsidP="00B06B3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8CE6D1" wp14:editId="26F44950">
            <wp:extent cx="5759450" cy="3453765"/>
            <wp:effectExtent l="0" t="0" r="0" b="0"/>
            <wp:docPr id="3630076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7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1F13" w14:textId="6D8E0D5A" w:rsidR="00B06B3A" w:rsidRDefault="00137539" w:rsidP="00B06B3A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br/>
      </w:r>
      <w:r w:rsidRPr="00137539">
        <w:rPr>
          <w:rFonts w:ascii="Arial" w:hAnsi="Arial" w:cs="Arial"/>
          <w:i/>
          <w:iCs/>
        </w:rPr>
        <w:t xml:space="preserve">Note : Le chargement du programme peut nécessiter un certain temps, car il doit être interprété afin d’en extraire </w:t>
      </w:r>
      <w:r w:rsidRPr="00137539">
        <w:rPr>
          <w:rFonts w:ascii="Arial" w:hAnsi="Arial" w:cs="Arial"/>
          <w:i/>
          <w:iCs/>
        </w:rPr>
        <w:t xml:space="preserve">et  en calculer des </w:t>
      </w:r>
      <w:r w:rsidRPr="00137539">
        <w:rPr>
          <w:rFonts w:ascii="Arial" w:hAnsi="Arial" w:cs="Arial"/>
          <w:i/>
          <w:iCs/>
        </w:rPr>
        <w:t>données.</w:t>
      </w:r>
    </w:p>
    <w:p w14:paraId="16DCD45F" w14:textId="77777777" w:rsidR="00FC20D2" w:rsidRDefault="00FC20D2" w:rsidP="00B06B3A">
      <w:pPr>
        <w:rPr>
          <w:rFonts w:ascii="Arial" w:hAnsi="Arial" w:cs="Arial"/>
          <w:i/>
          <w:iCs/>
        </w:rPr>
      </w:pPr>
    </w:p>
    <w:p w14:paraId="1B0B8635" w14:textId="77777777" w:rsidR="00FC20D2" w:rsidRDefault="00FC20D2" w:rsidP="00B06B3A">
      <w:pPr>
        <w:rPr>
          <w:rFonts w:ascii="Arial" w:hAnsi="Arial" w:cs="Arial"/>
          <w:i/>
          <w:iCs/>
        </w:rPr>
      </w:pPr>
    </w:p>
    <w:p w14:paraId="0E2767A2" w14:textId="77777777" w:rsidR="00FC20D2" w:rsidRDefault="00FC20D2" w:rsidP="00B06B3A">
      <w:pPr>
        <w:rPr>
          <w:rFonts w:ascii="Arial" w:hAnsi="Arial" w:cs="Arial"/>
        </w:rPr>
      </w:pPr>
    </w:p>
    <w:p w14:paraId="01BF746D" w14:textId="7D72F18D" w:rsidR="00B06B3A" w:rsidRPr="00E35C9B" w:rsidRDefault="00B06B3A" w:rsidP="00B06B3A">
      <w:pPr>
        <w:pStyle w:val="Titre2"/>
        <w:rPr>
          <w:rStyle w:val="Accentuationintense"/>
          <w:i w:val="0"/>
          <w:iCs w:val="0"/>
        </w:rPr>
      </w:pPr>
      <w:bookmarkStart w:id="4" w:name="_Toc199773048"/>
      <w:r>
        <w:rPr>
          <w:rStyle w:val="Accentuationintense"/>
          <w:i w:val="0"/>
          <w:iCs w:val="0"/>
        </w:rPr>
        <w:lastRenderedPageBreak/>
        <w:t>Page principale</w:t>
      </w:r>
      <w:bookmarkEnd w:id="4"/>
    </w:p>
    <w:p w14:paraId="12861A19" w14:textId="1DCCCFEB" w:rsidR="00F41B29" w:rsidRDefault="002C004B" w:rsidP="00AD5A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8914FE" w:rsidRPr="002C004B">
        <w:rPr>
          <w:rFonts w:ascii="Arial" w:hAnsi="Arial" w:cs="Arial"/>
          <w:b/>
          <w:bCs/>
        </w:rPr>
        <w:t>Panneau supérieur gauche :</w:t>
      </w:r>
    </w:p>
    <w:p w14:paraId="25DED175" w14:textId="6C89F604" w:rsidR="00FC20D2" w:rsidRPr="002C004B" w:rsidRDefault="00FC20D2" w:rsidP="00AD5AC3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ECDFEE8" wp14:editId="45B5DA71">
            <wp:extent cx="5759450" cy="2672080"/>
            <wp:effectExtent l="0" t="0" r="0" b="0"/>
            <wp:docPr id="196370541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541" name="Image 1" descr="Une image contenant texte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A474" w14:textId="77777777" w:rsidR="00137539" w:rsidRPr="00137539" w:rsidRDefault="00137539" w:rsidP="00137539">
      <w:pPr>
        <w:rPr>
          <w:rFonts w:ascii="Arial" w:hAnsi="Arial" w:cs="Arial"/>
        </w:rPr>
      </w:pPr>
      <w:r w:rsidRPr="00137539">
        <w:rPr>
          <w:rFonts w:ascii="Arial" w:hAnsi="Arial" w:cs="Arial"/>
        </w:rPr>
        <w:t>Le panneau supérieur gauche affiche les noms et chemins des fichiers chargés, notamment le programme d’usinage G-Code ainsi que, éventuellement, le fichier 3D au format .</w:t>
      </w:r>
      <w:proofErr w:type="spellStart"/>
      <w:r w:rsidRPr="00137539">
        <w:rPr>
          <w:rFonts w:ascii="Arial" w:hAnsi="Arial" w:cs="Arial"/>
        </w:rPr>
        <w:t>stl</w:t>
      </w:r>
      <w:proofErr w:type="spellEnd"/>
      <w:r w:rsidRPr="00137539">
        <w:rPr>
          <w:rFonts w:ascii="Arial" w:hAnsi="Arial" w:cs="Arial"/>
        </w:rPr>
        <w:t xml:space="preserve"> représentant le solide de la pièce.</w:t>
      </w:r>
    </w:p>
    <w:p w14:paraId="5D6CD6CC" w14:textId="77777777" w:rsidR="00137539" w:rsidRPr="00137539" w:rsidRDefault="00137539" w:rsidP="00137539">
      <w:pPr>
        <w:rPr>
          <w:rFonts w:ascii="Arial" w:hAnsi="Arial" w:cs="Arial"/>
        </w:rPr>
      </w:pPr>
      <w:r w:rsidRPr="00137539">
        <w:rPr>
          <w:rFonts w:ascii="Arial" w:hAnsi="Arial" w:cs="Arial"/>
        </w:rPr>
        <w:t>On y trouve également plusieurs données générales calculées lors du chargement du programme, à savoir :</w:t>
      </w:r>
    </w:p>
    <w:p w14:paraId="33793616" w14:textId="77777777" w:rsidR="00137539" w:rsidRPr="00137539" w:rsidRDefault="00137539">
      <w:pPr>
        <w:numPr>
          <w:ilvl w:val="0"/>
          <w:numId w:val="2"/>
        </w:numPr>
        <w:rPr>
          <w:rFonts w:ascii="Arial" w:hAnsi="Arial" w:cs="Arial"/>
        </w:rPr>
      </w:pPr>
      <w:r w:rsidRPr="00137539">
        <w:rPr>
          <w:rFonts w:ascii="Arial" w:hAnsi="Arial" w:cs="Arial"/>
        </w:rPr>
        <w:t>Le nombre de lignes du programme,</w:t>
      </w:r>
    </w:p>
    <w:p w14:paraId="4C1CCBFF" w14:textId="77777777" w:rsidR="00137539" w:rsidRPr="00137539" w:rsidRDefault="00137539">
      <w:pPr>
        <w:numPr>
          <w:ilvl w:val="0"/>
          <w:numId w:val="2"/>
        </w:numPr>
        <w:rPr>
          <w:rFonts w:ascii="Arial" w:hAnsi="Arial" w:cs="Arial"/>
        </w:rPr>
      </w:pPr>
      <w:r w:rsidRPr="00137539">
        <w:rPr>
          <w:rFonts w:ascii="Arial" w:hAnsi="Arial" w:cs="Arial"/>
        </w:rPr>
        <w:t>La durée estimée totale de l’usinage sur la machine,</w:t>
      </w:r>
    </w:p>
    <w:p w14:paraId="07CAE5F5" w14:textId="77777777" w:rsidR="00137539" w:rsidRPr="00137539" w:rsidRDefault="00137539">
      <w:pPr>
        <w:numPr>
          <w:ilvl w:val="0"/>
          <w:numId w:val="2"/>
        </w:numPr>
        <w:rPr>
          <w:rFonts w:ascii="Arial" w:hAnsi="Arial" w:cs="Arial"/>
        </w:rPr>
      </w:pPr>
      <w:r w:rsidRPr="00137539">
        <w:rPr>
          <w:rFonts w:ascii="Arial" w:hAnsi="Arial" w:cs="Arial"/>
        </w:rPr>
        <w:t>La durée productive estimée, c’est-à-dire le temps durant lequel les outils interviennent activement dans la matière,</w:t>
      </w:r>
    </w:p>
    <w:p w14:paraId="0DE4A633" w14:textId="77777777" w:rsidR="00137539" w:rsidRDefault="00137539">
      <w:pPr>
        <w:numPr>
          <w:ilvl w:val="0"/>
          <w:numId w:val="2"/>
        </w:numPr>
        <w:rPr>
          <w:rFonts w:ascii="Arial" w:hAnsi="Arial" w:cs="Arial"/>
        </w:rPr>
      </w:pPr>
      <w:r w:rsidRPr="00137539">
        <w:rPr>
          <w:rFonts w:ascii="Arial" w:hAnsi="Arial" w:cs="Arial"/>
        </w:rPr>
        <w:t>La durée improductive estimée, correspondant au temps pendant lequel la machine ne génère aucun copeau.</w:t>
      </w:r>
    </w:p>
    <w:p w14:paraId="2F616F51" w14:textId="77777777" w:rsidR="00FC20D2" w:rsidRDefault="00FC20D2" w:rsidP="00FC20D2">
      <w:pPr>
        <w:rPr>
          <w:rFonts w:ascii="Arial" w:hAnsi="Arial" w:cs="Arial"/>
        </w:rPr>
      </w:pPr>
    </w:p>
    <w:p w14:paraId="5EB87AD5" w14:textId="77777777" w:rsidR="00FC20D2" w:rsidRDefault="00FC20D2" w:rsidP="00FC20D2">
      <w:pPr>
        <w:rPr>
          <w:rFonts w:ascii="Arial" w:hAnsi="Arial" w:cs="Arial"/>
        </w:rPr>
      </w:pPr>
    </w:p>
    <w:p w14:paraId="367DB125" w14:textId="77777777" w:rsidR="00FC20D2" w:rsidRDefault="00FC20D2" w:rsidP="00FC20D2">
      <w:pPr>
        <w:rPr>
          <w:rFonts w:ascii="Arial" w:hAnsi="Arial" w:cs="Arial"/>
        </w:rPr>
      </w:pPr>
    </w:p>
    <w:p w14:paraId="4FAE1F7E" w14:textId="77777777" w:rsidR="00FC20D2" w:rsidRDefault="00FC20D2" w:rsidP="00FC20D2">
      <w:pPr>
        <w:rPr>
          <w:rFonts w:ascii="Arial" w:hAnsi="Arial" w:cs="Arial"/>
        </w:rPr>
      </w:pPr>
    </w:p>
    <w:p w14:paraId="677150F1" w14:textId="77777777" w:rsidR="00FC20D2" w:rsidRDefault="00FC20D2" w:rsidP="00FC20D2">
      <w:pPr>
        <w:rPr>
          <w:rFonts w:ascii="Arial" w:hAnsi="Arial" w:cs="Arial"/>
        </w:rPr>
      </w:pPr>
    </w:p>
    <w:p w14:paraId="515DB013" w14:textId="77777777" w:rsidR="00FC20D2" w:rsidRDefault="00FC20D2" w:rsidP="00FC20D2">
      <w:pPr>
        <w:rPr>
          <w:rFonts w:ascii="Arial" w:hAnsi="Arial" w:cs="Arial"/>
        </w:rPr>
      </w:pPr>
    </w:p>
    <w:p w14:paraId="25182A03" w14:textId="77777777" w:rsidR="00FC20D2" w:rsidRDefault="00FC20D2" w:rsidP="00FC20D2">
      <w:pPr>
        <w:rPr>
          <w:rFonts w:ascii="Arial" w:hAnsi="Arial" w:cs="Arial"/>
        </w:rPr>
      </w:pPr>
    </w:p>
    <w:p w14:paraId="300C8E66" w14:textId="77777777" w:rsidR="00FC20D2" w:rsidRDefault="00FC20D2" w:rsidP="00FC20D2">
      <w:pPr>
        <w:rPr>
          <w:rFonts w:ascii="Arial" w:hAnsi="Arial" w:cs="Arial"/>
        </w:rPr>
      </w:pPr>
    </w:p>
    <w:p w14:paraId="1269F7C3" w14:textId="77777777" w:rsidR="00FC20D2" w:rsidRDefault="00FC20D2" w:rsidP="00FC20D2">
      <w:pPr>
        <w:rPr>
          <w:rFonts w:ascii="Arial" w:hAnsi="Arial" w:cs="Arial"/>
        </w:rPr>
      </w:pPr>
    </w:p>
    <w:p w14:paraId="2E4B04AF" w14:textId="77777777" w:rsidR="00FC20D2" w:rsidRDefault="00FC20D2" w:rsidP="00FC20D2">
      <w:pPr>
        <w:rPr>
          <w:rFonts w:ascii="Arial" w:hAnsi="Arial" w:cs="Arial"/>
        </w:rPr>
      </w:pPr>
    </w:p>
    <w:p w14:paraId="7777332A" w14:textId="77777777" w:rsidR="00FC20D2" w:rsidRDefault="00FC20D2" w:rsidP="00FC20D2">
      <w:pPr>
        <w:rPr>
          <w:rFonts w:ascii="Arial" w:hAnsi="Arial" w:cs="Arial"/>
        </w:rPr>
      </w:pPr>
    </w:p>
    <w:p w14:paraId="297DBF3C" w14:textId="77777777" w:rsidR="00FC20D2" w:rsidRPr="00137539" w:rsidRDefault="00FC20D2" w:rsidP="00FC20D2">
      <w:pPr>
        <w:rPr>
          <w:rFonts w:ascii="Arial" w:hAnsi="Arial" w:cs="Arial"/>
        </w:rPr>
      </w:pPr>
    </w:p>
    <w:p w14:paraId="0ACCF5E3" w14:textId="7A86C057" w:rsidR="00237DAE" w:rsidRPr="00237DAE" w:rsidRDefault="00237DAE" w:rsidP="00237DAE">
      <w:pPr>
        <w:rPr>
          <w:rFonts w:ascii="Arial" w:hAnsi="Arial" w:cs="Arial"/>
          <w:b/>
          <w:bCs/>
        </w:rPr>
      </w:pPr>
      <w:r w:rsidRPr="00237DAE">
        <w:rPr>
          <w:rFonts w:ascii="Arial" w:hAnsi="Arial" w:cs="Arial"/>
          <w:b/>
          <w:bCs/>
        </w:rPr>
        <w:t xml:space="preserve">Panneau supérieur </w:t>
      </w:r>
      <w:r>
        <w:rPr>
          <w:rFonts w:ascii="Arial" w:hAnsi="Arial" w:cs="Arial"/>
          <w:b/>
          <w:bCs/>
        </w:rPr>
        <w:t>droit</w:t>
      </w:r>
      <w:r w:rsidRPr="00237DAE">
        <w:rPr>
          <w:rFonts w:ascii="Arial" w:hAnsi="Arial" w:cs="Arial"/>
          <w:b/>
          <w:bCs/>
        </w:rPr>
        <w:t> :</w:t>
      </w:r>
    </w:p>
    <w:p w14:paraId="3146A99B" w14:textId="1B84271C" w:rsidR="00FC20D2" w:rsidRDefault="00FC20D2" w:rsidP="00553D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C735C12" wp14:editId="48590E3D">
            <wp:extent cx="5759450" cy="1931670"/>
            <wp:effectExtent l="0" t="0" r="0" b="0"/>
            <wp:docPr id="1289556446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56446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BAFE" w14:textId="77777777" w:rsidR="00FC20D2" w:rsidRDefault="00FC20D2" w:rsidP="00553DE2">
      <w:pPr>
        <w:rPr>
          <w:rFonts w:ascii="Arial" w:hAnsi="Arial" w:cs="Arial"/>
        </w:rPr>
      </w:pPr>
    </w:p>
    <w:p w14:paraId="02E47D30" w14:textId="34C62A04" w:rsidR="00553DE2" w:rsidRPr="00553DE2" w:rsidRDefault="00553DE2" w:rsidP="00553DE2">
      <w:pPr>
        <w:rPr>
          <w:rFonts w:ascii="Arial" w:hAnsi="Arial" w:cs="Arial"/>
        </w:rPr>
      </w:pPr>
      <w:r w:rsidRPr="00553DE2">
        <w:rPr>
          <w:rFonts w:ascii="Arial" w:hAnsi="Arial" w:cs="Arial"/>
        </w:rPr>
        <w:t>Le panneau supérieur droit présente un diagramme de Gantt mettant en évidence la répartition du temps d’utilisation de chaque outil.</w:t>
      </w:r>
      <w:r w:rsidRPr="00553DE2">
        <w:rPr>
          <w:rFonts w:ascii="Arial" w:hAnsi="Arial" w:cs="Arial"/>
        </w:rPr>
        <w:br/>
        <w:t>En cliquant sur une case du diagramme, les informations détaillées concernant l’outil sélectionné s’affichent, notamment :</w:t>
      </w:r>
    </w:p>
    <w:p w14:paraId="12A35DCD" w14:textId="77777777" w:rsidR="00553DE2" w:rsidRPr="00553DE2" w:rsidRDefault="00553DE2">
      <w:pPr>
        <w:numPr>
          <w:ilvl w:val="0"/>
          <w:numId w:val="3"/>
        </w:numPr>
        <w:rPr>
          <w:rFonts w:ascii="Arial" w:hAnsi="Arial" w:cs="Arial"/>
        </w:rPr>
      </w:pPr>
      <w:r w:rsidRPr="00553DE2">
        <w:rPr>
          <w:rFonts w:ascii="Arial" w:hAnsi="Arial" w:cs="Arial"/>
        </w:rPr>
        <w:t>Sa durée totale d’utilisation,</w:t>
      </w:r>
    </w:p>
    <w:p w14:paraId="20524044" w14:textId="77777777" w:rsidR="00553DE2" w:rsidRPr="00553DE2" w:rsidRDefault="00553DE2">
      <w:pPr>
        <w:numPr>
          <w:ilvl w:val="0"/>
          <w:numId w:val="3"/>
        </w:numPr>
        <w:rPr>
          <w:rFonts w:ascii="Arial" w:hAnsi="Arial" w:cs="Arial"/>
        </w:rPr>
      </w:pPr>
      <w:bookmarkStart w:id="5" w:name="_Hlk199770461"/>
      <w:r w:rsidRPr="00553DE2">
        <w:rPr>
          <w:rFonts w:ascii="Arial" w:hAnsi="Arial" w:cs="Arial"/>
        </w:rPr>
        <w:t>La durée d’utilisation effective dans la matière,</w:t>
      </w:r>
    </w:p>
    <w:p w14:paraId="0E78436D" w14:textId="77777777" w:rsidR="00553DE2" w:rsidRPr="00553DE2" w:rsidRDefault="00553DE2">
      <w:pPr>
        <w:numPr>
          <w:ilvl w:val="0"/>
          <w:numId w:val="3"/>
        </w:numPr>
        <w:rPr>
          <w:rFonts w:ascii="Arial" w:hAnsi="Arial" w:cs="Arial"/>
        </w:rPr>
      </w:pPr>
      <w:r w:rsidRPr="00553DE2">
        <w:rPr>
          <w:rFonts w:ascii="Arial" w:hAnsi="Arial" w:cs="Arial"/>
        </w:rPr>
        <w:t xml:space="preserve">La durée improductive </w:t>
      </w:r>
      <w:bookmarkEnd w:id="5"/>
      <w:r w:rsidRPr="00553DE2">
        <w:rPr>
          <w:rFonts w:ascii="Arial" w:hAnsi="Arial" w:cs="Arial"/>
        </w:rPr>
        <w:t>durant laquelle l’outil est actif sans produire,</w:t>
      </w:r>
    </w:p>
    <w:p w14:paraId="36BF7474" w14:textId="77777777" w:rsidR="00553DE2" w:rsidRPr="00553DE2" w:rsidRDefault="00553DE2">
      <w:pPr>
        <w:numPr>
          <w:ilvl w:val="0"/>
          <w:numId w:val="3"/>
        </w:numPr>
        <w:rPr>
          <w:rFonts w:ascii="Arial" w:hAnsi="Arial" w:cs="Arial"/>
        </w:rPr>
      </w:pPr>
      <w:r w:rsidRPr="00553DE2">
        <w:rPr>
          <w:rFonts w:ascii="Arial" w:hAnsi="Arial" w:cs="Arial"/>
        </w:rPr>
        <w:t>La distance totale parcourue,</w:t>
      </w:r>
    </w:p>
    <w:p w14:paraId="69E36765" w14:textId="34C11CC2" w:rsidR="00553DE2" w:rsidRDefault="00553DE2">
      <w:pPr>
        <w:numPr>
          <w:ilvl w:val="0"/>
          <w:numId w:val="3"/>
        </w:numPr>
        <w:rPr>
          <w:rFonts w:ascii="Arial" w:hAnsi="Arial" w:cs="Arial"/>
        </w:rPr>
      </w:pPr>
      <w:r w:rsidRPr="00553DE2">
        <w:rPr>
          <w:rFonts w:ascii="Arial" w:hAnsi="Arial" w:cs="Arial"/>
        </w:rPr>
        <w:t xml:space="preserve">La distance parcourue </w:t>
      </w:r>
      <w:r>
        <w:rPr>
          <w:rFonts w:ascii="Arial" w:hAnsi="Arial" w:cs="Arial"/>
        </w:rPr>
        <w:t>dans</w:t>
      </w:r>
      <w:r w:rsidRPr="00553DE2">
        <w:rPr>
          <w:rFonts w:ascii="Arial" w:hAnsi="Arial" w:cs="Arial"/>
        </w:rPr>
        <w:t xml:space="preserve"> la matière.</w:t>
      </w:r>
    </w:p>
    <w:p w14:paraId="0FBB7A3C" w14:textId="77777777" w:rsidR="00553DE2" w:rsidRDefault="00553DE2" w:rsidP="00553DE2">
      <w:pPr>
        <w:rPr>
          <w:rFonts w:ascii="Arial" w:hAnsi="Arial" w:cs="Arial"/>
        </w:rPr>
      </w:pPr>
    </w:p>
    <w:p w14:paraId="2BD01A5B" w14:textId="77777777" w:rsidR="00FC20D2" w:rsidRDefault="00FC20D2" w:rsidP="00553DE2">
      <w:pPr>
        <w:rPr>
          <w:rFonts w:ascii="Arial" w:hAnsi="Arial" w:cs="Arial"/>
        </w:rPr>
      </w:pPr>
    </w:p>
    <w:p w14:paraId="295C4CB2" w14:textId="77777777" w:rsidR="00FC20D2" w:rsidRDefault="00FC20D2" w:rsidP="00553DE2">
      <w:pPr>
        <w:rPr>
          <w:rFonts w:ascii="Arial" w:hAnsi="Arial" w:cs="Arial"/>
        </w:rPr>
      </w:pPr>
    </w:p>
    <w:p w14:paraId="1504A099" w14:textId="77777777" w:rsidR="00FC20D2" w:rsidRDefault="00FC20D2" w:rsidP="00553DE2">
      <w:pPr>
        <w:rPr>
          <w:rFonts w:ascii="Arial" w:hAnsi="Arial" w:cs="Arial"/>
        </w:rPr>
      </w:pPr>
    </w:p>
    <w:p w14:paraId="0A43BE29" w14:textId="77777777" w:rsidR="00FC20D2" w:rsidRDefault="00FC20D2" w:rsidP="00553DE2">
      <w:pPr>
        <w:rPr>
          <w:rFonts w:ascii="Arial" w:hAnsi="Arial" w:cs="Arial"/>
        </w:rPr>
      </w:pPr>
    </w:p>
    <w:p w14:paraId="13459F7F" w14:textId="77777777" w:rsidR="00FC20D2" w:rsidRDefault="00FC20D2" w:rsidP="00553DE2">
      <w:pPr>
        <w:rPr>
          <w:rFonts w:ascii="Arial" w:hAnsi="Arial" w:cs="Arial"/>
        </w:rPr>
      </w:pPr>
    </w:p>
    <w:p w14:paraId="5354EBE6" w14:textId="77777777" w:rsidR="00FC20D2" w:rsidRDefault="00FC20D2" w:rsidP="00553DE2">
      <w:pPr>
        <w:rPr>
          <w:rFonts w:ascii="Arial" w:hAnsi="Arial" w:cs="Arial"/>
        </w:rPr>
      </w:pPr>
    </w:p>
    <w:p w14:paraId="752D67FB" w14:textId="77777777" w:rsidR="00FC20D2" w:rsidRDefault="00FC20D2" w:rsidP="00553DE2">
      <w:pPr>
        <w:rPr>
          <w:rFonts w:ascii="Arial" w:hAnsi="Arial" w:cs="Arial"/>
        </w:rPr>
      </w:pPr>
    </w:p>
    <w:p w14:paraId="5E7D8FB6" w14:textId="77777777" w:rsidR="00FC20D2" w:rsidRDefault="00FC20D2" w:rsidP="00553DE2">
      <w:pPr>
        <w:rPr>
          <w:rFonts w:ascii="Arial" w:hAnsi="Arial" w:cs="Arial"/>
        </w:rPr>
      </w:pPr>
    </w:p>
    <w:p w14:paraId="0281276E" w14:textId="77777777" w:rsidR="00FC20D2" w:rsidRDefault="00FC20D2" w:rsidP="00553DE2">
      <w:pPr>
        <w:rPr>
          <w:rFonts w:ascii="Arial" w:hAnsi="Arial" w:cs="Arial"/>
        </w:rPr>
      </w:pPr>
    </w:p>
    <w:p w14:paraId="31D64408" w14:textId="77777777" w:rsidR="00FC20D2" w:rsidRDefault="00FC20D2" w:rsidP="00553DE2">
      <w:pPr>
        <w:rPr>
          <w:rFonts w:ascii="Arial" w:hAnsi="Arial" w:cs="Arial"/>
        </w:rPr>
      </w:pPr>
    </w:p>
    <w:p w14:paraId="0E25A2FB" w14:textId="77777777" w:rsidR="00FC20D2" w:rsidRDefault="00FC20D2" w:rsidP="00553DE2">
      <w:pPr>
        <w:rPr>
          <w:rFonts w:ascii="Arial" w:hAnsi="Arial" w:cs="Arial"/>
        </w:rPr>
      </w:pPr>
    </w:p>
    <w:p w14:paraId="390E4910" w14:textId="77777777" w:rsidR="00FC20D2" w:rsidRDefault="00FC20D2" w:rsidP="00553DE2">
      <w:pPr>
        <w:rPr>
          <w:rFonts w:ascii="Arial" w:hAnsi="Arial" w:cs="Arial"/>
        </w:rPr>
      </w:pPr>
    </w:p>
    <w:p w14:paraId="037702BB" w14:textId="77777777" w:rsidR="00FC20D2" w:rsidRDefault="00FC20D2" w:rsidP="00553DE2">
      <w:pPr>
        <w:rPr>
          <w:rFonts w:ascii="Arial" w:hAnsi="Arial" w:cs="Arial"/>
        </w:rPr>
      </w:pPr>
    </w:p>
    <w:p w14:paraId="612E19AF" w14:textId="55892E81" w:rsidR="00553DE2" w:rsidRDefault="00553DE2" w:rsidP="00553DE2">
      <w:pPr>
        <w:rPr>
          <w:rFonts w:ascii="Arial" w:hAnsi="Arial" w:cs="Arial"/>
          <w:b/>
          <w:bCs/>
        </w:rPr>
      </w:pPr>
      <w:r w:rsidRPr="00237DAE">
        <w:rPr>
          <w:rFonts w:ascii="Arial" w:hAnsi="Arial" w:cs="Arial"/>
          <w:b/>
          <w:bCs/>
        </w:rPr>
        <w:lastRenderedPageBreak/>
        <w:t xml:space="preserve">Panneau </w:t>
      </w:r>
      <w:r>
        <w:rPr>
          <w:rFonts w:ascii="Arial" w:hAnsi="Arial" w:cs="Arial"/>
          <w:b/>
          <w:bCs/>
        </w:rPr>
        <w:t>inférieur</w:t>
      </w:r>
      <w:r w:rsidRPr="00237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gauche</w:t>
      </w:r>
      <w:r w:rsidRPr="00237DAE">
        <w:rPr>
          <w:rFonts w:ascii="Arial" w:hAnsi="Arial" w:cs="Arial"/>
          <w:b/>
          <w:bCs/>
        </w:rPr>
        <w:t> :</w:t>
      </w:r>
    </w:p>
    <w:p w14:paraId="4429A6B6" w14:textId="77777777" w:rsidR="00FC20D2" w:rsidRDefault="00FC20D2" w:rsidP="00553DE2">
      <w:pPr>
        <w:rPr>
          <w:rFonts w:ascii="Arial" w:hAnsi="Arial" w:cs="Arial"/>
          <w:b/>
          <w:bCs/>
        </w:rPr>
      </w:pPr>
    </w:p>
    <w:p w14:paraId="7E5DA1ED" w14:textId="07B06E3E" w:rsidR="00FC20D2" w:rsidRPr="00237DAE" w:rsidRDefault="00FC20D2" w:rsidP="00553DE2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14B3C05" wp14:editId="26E21C58">
            <wp:extent cx="5759450" cy="2508250"/>
            <wp:effectExtent l="0" t="0" r="0" b="6350"/>
            <wp:docPr id="289127283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7283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0030" w14:textId="77777777" w:rsidR="00B539F1" w:rsidRPr="00B539F1" w:rsidRDefault="00B539F1" w:rsidP="00B539F1">
      <w:pPr>
        <w:rPr>
          <w:rFonts w:ascii="Arial" w:hAnsi="Arial" w:cs="Arial"/>
        </w:rPr>
      </w:pPr>
      <w:r w:rsidRPr="00B539F1">
        <w:rPr>
          <w:rFonts w:ascii="Arial" w:hAnsi="Arial" w:cs="Arial"/>
        </w:rPr>
        <w:t>Le panneau inférieur gauche affiche l’intégralité du programme G-Code.</w:t>
      </w:r>
      <w:r w:rsidRPr="00B539F1">
        <w:rPr>
          <w:rFonts w:ascii="Arial" w:hAnsi="Arial" w:cs="Arial"/>
        </w:rPr>
        <w:br/>
        <w:t>L’utilisateur peut naviguer ligne par ligne, et les informations associées à la ligne active sont automatiquement affichées, notamment :</w:t>
      </w:r>
    </w:p>
    <w:p w14:paraId="29EB213B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L’outil actif,</w:t>
      </w:r>
    </w:p>
    <w:p w14:paraId="3C66AE93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Le temps auquel commence l’exécution de la ligne,</w:t>
      </w:r>
    </w:p>
    <w:p w14:paraId="4A440495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La durée d’exécution de la ligne sur la machine,</w:t>
      </w:r>
    </w:p>
    <w:p w14:paraId="2E70B766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L’avance de déplacement utilisée,</w:t>
      </w:r>
    </w:p>
    <w:p w14:paraId="353893C8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La fréquence de rotation de l’outil,</w:t>
      </w:r>
    </w:p>
    <w:p w14:paraId="568A1D52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Le type de mouvement effectué :</w:t>
      </w:r>
    </w:p>
    <w:p w14:paraId="0B93BF70" w14:textId="77777777" w:rsidR="00B539F1" w:rsidRPr="00B539F1" w:rsidRDefault="00B539F1">
      <w:pPr>
        <w:numPr>
          <w:ilvl w:val="1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Mouvement rapide,</w:t>
      </w:r>
    </w:p>
    <w:p w14:paraId="3E23EDB3" w14:textId="77777777" w:rsidR="00B539F1" w:rsidRPr="00B539F1" w:rsidRDefault="00B539F1">
      <w:pPr>
        <w:numPr>
          <w:ilvl w:val="1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Mouvement linéaire en avance de travail,</w:t>
      </w:r>
    </w:p>
    <w:p w14:paraId="0362C6D8" w14:textId="77777777" w:rsidR="00B539F1" w:rsidRPr="00B539F1" w:rsidRDefault="00B539F1">
      <w:pPr>
        <w:numPr>
          <w:ilvl w:val="1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Mouvement circulaire en sens horaire,</w:t>
      </w:r>
    </w:p>
    <w:p w14:paraId="7F7305A3" w14:textId="77777777" w:rsidR="00B539F1" w:rsidRPr="00B539F1" w:rsidRDefault="00B539F1">
      <w:pPr>
        <w:numPr>
          <w:ilvl w:val="1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Mouvement circulaire en sens antihoraire,</w:t>
      </w:r>
    </w:p>
    <w:p w14:paraId="7AAC2EC1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La distance parcourue par l’outil sur ce segment,</w:t>
      </w:r>
    </w:p>
    <w:p w14:paraId="3A8A9BB9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Les coordonnées d’arrivée en X, Y et Z à la fin du segment,</w:t>
      </w:r>
    </w:p>
    <w:p w14:paraId="7284DA8D" w14:textId="77777777" w:rsidR="00B539F1" w:rsidRPr="00B539F1" w:rsidRDefault="00B539F1">
      <w:pPr>
        <w:numPr>
          <w:ilvl w:val="0"/>
          <w:numId w:val="4"/>
        </w:numPr>
        <w:rPr>
          <w:rFonts w:ascii="Arial" w:hAnsi="Arial" w:cs="Arial"/>
        </w:rPr>
      </w:pPr>
      <w:r w:rsidRPr="00B539F1">
        <w:rPr>
          <w:rFonts w:ascii="Arial" w:hAnsi="Arial" w:cs="Arial"/>
        </w:rPr>
        <w:t>Le rayon indiqué en cas de mouvement circulaire.</w:t>
      </w:r>
    </w:p>
    <w:p w14:paraId="20D2F537" w14:textId="77777777" w:rsidR="00B539F1" w:rsidRDefault="00B539F1" w:rsidP="00B539F1">
      <w:pPr>
        <w:rPr>
          <w:rFonts w:ascii="Arial" w:hAnsi="Arial" w:cs="Arial"/>
        </w:rPr>
      </w:pPr>
    </w:p>
    <w:p w14:paraId="13F024DD" w14:textId="77777777" w:rsidR="00FC20D2" w:rsidRDefault="00FC20D2" w:rsidP="00B539F1">
      <w:pPr>
        <w:rPr>
          <w:rFonts w:ascii="Arial" w:hAnsi="Arial" w:cs="Arial"/>
        </w:rPr>
      </w:pPr>
    </w:p>
    <w:p w14:paraId="1617B9F6" w14:textId="77777777" w:rsidR="00FC20D2" w:rsidRDefault="00FC20D2" w:rsidP="00B539F1">
      <w:pPr>
        <w:rPr>
          <w:rFonts w:ascii="Arial" w:hAnsi="Arial" w:cs="Arial"/>
        </w:rPr>
      </w:pPr>
    </w:p>
    <w:p w14:paraId="3ECE9295" w14:textId="77777777" w:rsidR="00FC20D2" w:rsidRDefault="00FC20D2" w:rsidP="00B539F1">
      <w:pPr>
        <w:rPr>
          <w:rFonts w:ascii="Arial" w:hAnsi="Arial" w:cs="Arial"/>
        </w:rPr>
      </w:pPr>
    </w:p>
    <w:p w14:paraId="7173A1D0" w14:textId="77777777" w:rsidR="00FC20D2" w:rsidRDefault="00FC20D2" w:rsidP="00B539F1">
      <w:pPr>
        <w:rPr>
          <w:rFonts w:ascii="Arial" w:hAnsi="Arial" w:cs="Arial"/>
        </w:rPr>
      </w:pPr>
    </w:p>
    <w:p w14:paraId="68F07CAC" w14:textId="4408CB89" w:rsidR="00B539F1" w:rsidRDefault="00B539F1" w:rsidP="00B539F1">
      <w:pPr>
        <w:rPr>
          <w:rFonts w:ascii="Arial" w:hAnsi="Arial" w:cs="Arial"/>
          <w:b/>
          <w:bCs/>
        </w:rPr>
      </w:pPr>
      <w:r w:rsidRPr="00237DAE">
        <w:rPr>
          <w:rFonts w:ascii="Arial" w:hAnsi="Arial" w:cs="Arial"/>
          <w:b/>
          <w:bCs/>
        </w:rPr>
        <w:lastRenderedPageBreak/>
        <w:t xml:space="preserve">Panneau </w:t>
      </w:r>
      <w:r>
        <w:rPr>
          <w:rFonts w:ascii="Arial" w:hAnsi="Arial" w:cs="Arial"/>
          <w:b/>
          <w:bCs/>
        </w:rPr>
        <w:t>inférieur</w:t>
      </w:r>
      <w:r w:rsidRPr="00237DA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droit</w:t>
      </w:r>
      <w:r w:rsidRPr="00237DAE">
        <w:rPr>
          <w:rFonts w:ascii="Arial" w:hAnsi="Arial" w:cs="Arial"/>
          <w:b/>
          <w:bCs/>
        </w:rPr>
        <w:t> :</w:t>
      </w:r>
    </w:p>
    <w:p w14:paraId="2B232313" w14:textId="20752688" w:rsidR="00804A10" w:rsidRDefault="00804A10" w:rsidP="00B539F1">
      <w:pPr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807056" wp14:editId="4953E82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759450" cy="3919220"/>
            <wp:effectExtent l="0" t="0" r="0" b="5080"/>
            <wp:wrapNone/>
            <wp:docPr id="1804267873" name="Image 1" descr="Une image contenant Dessin d’enfant, capture d’écran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67873" name="Image 1" descr="Une image contenant Dessin d’enfant, capture d’écran, art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72B6A" w14:textId="70BCEF73" w:rsidR="00804A10" w:rsidRDefault="00804A10" w:rsidP="00B539F1">
      <w:pPr>
        <w:rPr>
          <w:rFonts w:ascii="Arial" w:hAnsi="Arial" w:cs="Arial"/>
          <w:b/>
          <w:bCs/>
        </w:rPr>
      </w:pPr>
    </w:p>
    <w:p w14:paraId="0EF47F8B" w14:textId="5A6FEC5C" w:rsidR="00804A10" w:rsidRDefault="00804A10" w:rsidP="00B539F1">
      <w:pPr>
        <w:rPr>
          <w:rFonts w:ascii="Arial" w:hAnsi="Arial" w:cs="Arial"/>
          <w:b/>
          <w:bCs/>
        </w:rPr>
      </w:pPr>
    </w:p>
    <w:p w14:paraId="1E3FA875" w14:textId="5FAFF1DB" w:rsidR="00804A10" w:rsidRDefault="00804A10" w:rsidP="00B539F1">
      <w:pPr>
        <w:rPr>
          <w:rFonts w:ascii="Arial" w:hAnsi="Arial" w:cs="Arial"/>
          <w:b/>
          <w:bCs/>
        </w:rPr>
      </w:pPr>
    </w:p>
    <w:p w14:paraId="70854EB1" w14:textId="77777777" w:rsidR="00804A10" w:rsidRDefault="00804A10" w:rsidP="00B539F1">
      <w:pPr>
        <w:rPr>
          <w:rFonts w:ascii="Arial" w:hAnsi="Arial" w:cs="Arial"/>
          <w:b/>
          <w:bCs/>
        </w:rPr>
      </w:pPr>
    </w:p>
    <w:p w14:paraId="7197DEF4" w14:textId="620AB211" w:rsidR="00804A10" w:rsidRDefault="00804A10" w:rsidP="00B539F1">
      <w:pPr>
        <w:rPr>
          <w:rFonts w:ascii="Arial" w:hAnsi="Arial" w:cs="Arial"/>
          <w:b/>
          <w:bCs/>
        </w:rPr>
      </w:pPr>
    </w:p>
    <w:p w14:paraId="46EBA2A6" w14:textId="77777777" w:rsidR="00804A10" w:rsidRDefault="00804A10" w:rsidP="00B539F1">
      <w:pPr>
        <w:rPr>
          <w:rFonts w:ascii="Arial" w:hAnsi="Arial" w:cs="Arial"/>
          <w:b/>
          <w:bCs/>
        </w:rPr>
      </w:pPr>
    </w:p>
    <w:p w14:paraId="15D0F7AD" w14:textId="05466E1B" w:rsidR="00804A10" w:rsidRDefault="00804A10" w:rsidP="00B539F1">
      <w:pPr>
        <w:rPr>
          <w:rFonts w:ascii="Arial" w:hAnsi="Arial" w:cs="Arial"/>
          <w:b/>
          <w:bCs/>
        </w:rPr>
      </w:pPr>
    </w:p>
    <w:p w14:paraId="6525E71F" w14:textId="77777777" w:rsidR="00804A10" w:rsidRDefault="00804A10" w:rsidP="00B539F1">
      <w:pPr>
        <w:rPr>
          <w:rFonts w:ascii="Arial" w:hAnsi="Arial" w:cs="Arial"/>
          <w:b/>
          <w:bCs/>
        </w:rPr>
      </w:pPr>
    </w:p>
    <w:p w14:paraId="4DEE5B6E" w14:textId="7995A5F1" w:rsidR="00804A10" w:rsidRDefault="00804A10" w:rsidP="00B539F1">
      <w:pPr>
        <w:rPr>
          <w:rFonts w:ascii="Arial" w:hAnsi="Arial" w:cs="Arial"/>
          <w:b/>
          <w:bCs/>
        </w:rPr>
      </w:pPr>
    </w:p>
    <w:p w14:paraId="5C55EEB2" w14:textId="77777777" w:rsidR="00804A10" w:rsidRDefault="00804A10" w:rsidP="00B539F1">
      <w:pPr>
        <w:rPr>
          <w:rFonts w:ascii="Arial" w:hAnsi="Arial" w:cs="Arial"/>
          <w:b/>
          <w:bCs/>
        </w:rPr>
      </w:pPr>
    </w:p>
    <w:p w14:paraId="5CCC41A6" w14:textId="13659F06" w:rsidR="00804A10" w:rsidRDefault="00804A10" w:rsidP="00B539F1">
      <w:pPr>
        <w:rPr>
          <w:rFonts w:ascii="Arial" w:hAnsi="Arial" w:cs="Arial"/>
          <w:b/>
          <w:bCs/>
        </w:rPr>
      </w:pPr>
    </w:p>
    <w:p w14:paraId="3AF25EC4" w14:textId="77777777" w:rsidR="00804A10" w:rsidRDefault="00804A10" w:rsidP="00B539F1">
      <w:pPr>
        <w:rPr>
          <w:rFonts w:ascii="Arial" w:hAnsi="Arial" w:cs="Arial"/>
          <w:b/>
          <w:bCs/>
        </w:rPr>
      </w:pPr>
    </w:p>
    <w:p w14:paraId="172B3F11" w14:textId="7764DE96" w:rsidR="00804A10" w:rsidRDefault="00804A10" w:rsidP="00B539F1">
      <w:pPr>
        <w:rPr>
          <w:rFonts w:ascii="Arial" w:hAnsi="Arial" w:cs="Arial"/>
          <w:b/>
          <w:bCs/>
        </w:rPr>
      </w:pPr>
    </w:p>
    <w:p w14:paraId="22D9ADAB" w14:textId="5F307735" w:rsidR="00804A10" w:rsidRPr="00237DAE" w:rsidRDefault="00804A10" w:rsidP="00B539F1">
      <w:pPr>
        <w:rPr>
          <w:rFonts w:ascii="Arial" w:hAnsi="Arial" w:cs="Arial"/>
          <w:b/>
          <w:bCs/>
        </w:rPr>
      </w:pPr>
    </w:p>
    <w:p w14:paraId="069DC5C8" w14:textId="77777777" w:rsidR="00682898" w:rsidRPr="00682898" w:rsidRDefault="00682898" w:rsidP="00682898">
      <w:pPr>
        <w:rPr>
          <w:rFonts w:ascii="Arial" w:hAnsi="Arial" w:cs="Arial"/>
        </w:rPr>
      </w:pPr>
      <w:r w:rsidRPr="00682898">
        <w:rPr>
          <w:rFonts w:ascii="Arial" w:hAnsi="Arial" w:cs="Arial"/>
        </w:rPr>
        <w:t>Le panneau inférieur droit propose une vue 3D interactive des trajectoires d’outils programmées.</w:t>
      </w:r>
      <w:r w:rsidRPr="00682898">
        <w:rPr>
          <w:rFonts w:ascii="Arial" w:hAnsi="Arial" w:cs="Arial"/>
        </w:rPr>
        <w:br/>
        <w:t>Lorsque le fichier 3D au format .</w:t>
      </w:r>
      <w:proofErr w:type="spellStart"/>
      <w:r w:rsidRPr="00682898">
        <w:rPr>
          <w:rFonts w:ascii="Arial" w:hAnsi="Arial" w:cs="Arial"/>
        </w:rPr>
        <w:t>stl</w:t>
      </w:r>
      <w:proofErr w:type="spellEnd"/>
      <w:r w:rsidRPr="00682898">
        <w:rPr>
          <w:rFonts w:ascii="Arial" w:hAnsi="Arial" w:cs="Arial"/>
        </w:rPr>
        <w:t xml:space="preserve"> est chargé, les trajectoires sont affichées en relation avec la forme finale de la pièce, ce qui facilite l’identification rapide de potentielles erreurs de programmation.</w:t>
      </w:r>
    </w:p>
    <w:p w14:paraId="6DB93291" w14:textId="77777777" w:rsidR="00682898" w:rsidRPr="00682898" w:rsidRDefault="00682898" w:rsidP="00682898">
      <w:pPr>
        <w:rPr>
          <w:rFonts w:ascii="Arial" w:hAnsi="Arial" w:cs="Arial"/>
        </w:rPr>
      </w:pPr>
      <w:r w:rsidRPr="00682898">
        <w:rPr>
          <w:rFonts w:ascii="Arial" w:hAnsi="Arial" w:cs="Arial"/>
        </w:rPr>
        <w:t>Des raccourcis clavier permettent d’interagir facilement avec la visualisation :</w:t>
      </w:r>
    </w:p>
    <w:p w14:paraId="74D5C541" w14:textId="1D005072" w:rsidR="00682898" w:rsidRPr="00682898" w:rsidRDefault="00682898">
      <w:pPr>
        <w:numPr>
          <w:ilvl w:val="0"/>
          <w:numId w:val="5"/>
        </w:numPr>
        <w:rPr>
          <w:rFonts w:ascii="Arial" w:hAnsi="Arial" w:cs="Arial"/>
        </w:rPr>
      </w:pPr>
      <w:r w:rsidRPr="00682898">
        <w:rPr>
          <w:rFonts w:ascii="Arial" w:hAnsi="Arial" w:cs="Arial"/>
        </w:rPr>
        <w:t>Espace</w:t>
      </w:r>
      <w:r>
        <w:rPr>
          <w:rFonts w:ascii="Arial" w:hAnsi="Arial" w:cs="Arial"/>
        </w:rPr>
        <w:t xml:space="preserve"> </w:t>
      </w:r>
      <w:r w:rsidRPr="00682898">
        <w:rPr>
          <w:rFonts w:ascii="Arial" w:hAnsi="Arial" w:cs="Arial"/>
        </w:rPr>
        <w:t>: afficher ou masquer la pièce,</w:t>
      </w:r>
    </w:p>
    <w:p w14:paraId="47FD540F" w14:textId="5E141D1C" w:rsidR="00682898" w:rsidRPr="00682898" w:rsidRDefault="00682898">
      <w:pPr>
        <w:numPr>
          <w:ilvl w:val="0"/>
          <w:numId w:val="5"/>
        </w:numPr>
        <w:rPr>
          <w:rFonts w:ascii="Arial" w:hAnsi="Arial" w:cs="Arial"/>
        </w:rPr>
      </w:pPr>
      <w:r w:rsidRPr="00682898">
        <w:rPr>
          <w:rFonts w:ascii="Arial" w:hAnsi="Arial" w:cs="Arial"/>
        </w:rPr>
        <w:t>Échap</w:t>
      </w:r>
      <w:r>
        <w:rPr>
          <w:rFonts w:ascii="Arial" w:hAnsi="Arial" w:cs="Arial"/>
        </w:rPr>
        <w:t xml:space="preserve"> </w:t>
      </w:r>
      <w:r w:rsidRPr="00682898">
        <w:rPr>
          <w:rFonts w:ascii="Arial" w:hAnsi="Arial" w:cs="Arial"/>
        </w:rPr>
        <w:t>: afficher ou masquer l’ensemble des trajectoires,</w:t>
      </w:r>
    </w:p>
    <w:p w14:paraId="5C8EB09E" w14:textId="35C38BB5" w:rsidR="00682898" w:rsidRPr="00682898" w:rsidRDefault="00682898">
      <w:pPr>
        <w:numPr>
          <w:ilvl w:val="0"/>
          <w:numId w:val="5"/>
        </w:numPr>
        <w:rPr>
          <w:rFonts w:ascii="Arial" w:hAnsi="Arial" w:cs="Arial"/>
        </w:rPr>
      </w:pPr>
      <w:r w:rsidRPr="00682898">
        <w:rPr>
          <w:rFonts w:ascii="Arial" w:hAnsi="Arial" w:cs="Arial"/>
        </w:rPr>
        <w:t>Flèches haut et bas : faire défiler les trajectoires, en distinguant les déplacements rapides et les avances de travail par outil.</w:t>
      </w:r>
    </w:p>
    <w:p w14:paraId="3FE6B0CC" w14:textId="77777777" w:rsidR="00682898" w:rsidRDefault="00682898" w:rsidP="00682898">
      <w:pPr>
        <w:rPr>
          <w:rFonts w:ascii="Arial" w:hAnsi="Arial" w:cs="Arial"/>
        </w:rPr>
      </w:pPr>
    </w:p>
    <w:p w14:paraId="06082B99" w14:textId="77777777" w:rsidR="00682898" w:rsidRDefault="00682898" w:rsidP="00682898">
      <w:pPr>
        <w:rPr>
          <w:rFonts w:ascii="Arial" w:hAnsi="Arial" w:cs="Arial"/>
        </w:rPr>
      </w:pPr>
    </w:p>
    <w:p w14:paraId="2F117EAB" w14:textId="77777777" w:rsidR="00804A10" w:rsidRDefault="00804A10" w:rsidP="00682898">
      <w:pPr>
        <w:rPr>
          <w:rFonts w:ascii="Arial" w:hAnsi="Arial" w:cs="Arial"/>
        </w:rPr>
      </w:pPr>
    </w:p>
    <w:p w14:paraId="0B545B0A" w14:textId="77777777" w:rsidR="00804A10" w:rsidRDefault="00804A10" w:rsidP="00682898">
      <w:pPr>
        <w:rPr>
          <w:rFonts w:ascii="Arial" w:hAnsi="Arial" w:cs="Arial"/>
        </w:rPr>
      </w:pPr>
    </w:p>
    <w:p w14:paraId="0CA235F7" w14:textId="77777777" w:rsidR="00804A10" w:rsidRDefault="00804A10" w:rsidP="00682898">
      <w:pPr>
        <w:rPr>
          <w:rFonts w:ascii="Arial" w:hAnsi="Arial" w:cs="Arial"/>
        </w:rPr>
      </w:pPr>
    </w:p>
    <w:p w14:paraId="6A124973" w14:textId="77777777" w:rsidR="00804A10" w:rsidRDefault="00804A10" w:rsidP="00682898">
      <w:pPr>
        <w:rPr>
          <w:rFonts w:ascii="Arial" w:hAnsi="Arial" w:cs="Arial"/>
        </w:rPr>
      </w:pPr>
    </w:p>
    <w:p w14:paraId="29E8756D" w14:textId="77777777" w:rsidR="00804A10" w:rsidRDefault="00804A10" w:rsidP="00682898">
      <w:pPr>
        <w:rPr>
          <w:rFonts w:ascii="Arial" w:hAnsi="Arial" w:cs="Arial"/>
        </w:rPr>
      </w:pPr>
    </w:p>
    <w:p w14:paraId="0A938D04" w14:textId="063A9335" w:rsidR="00963874" w:rsidRPr="00963874" w:rsidRDefault="00963874" w:rsidP="00963874">
      <w:pPr>
        <w:pStyle w:val="Titre2"/>
        <w:rPr>
          <w:color w:val="2563AC" w:themeColor="accent1"/>
        </w:rPr>
      </w:pPr>
      <w:bookmarkStart w:id="6" w:name="_Toc199773049"/>
      <w:r>
        <w:rPr>
          <w:rStyle w:val="Accentuationintense"/>
          <w:i w:val="0"/>
          <w:iCs w:val="0"/>
        </w:rPr>
        <w:lastRenderedPageBreak/>
        <w:t>Menu</w:t>
      </w:r>
      <w:bookmarkEnd w:id="6"/>
    </w:p>
    <w:p w14:paraId="519335F5" w14:textId="77777777" w:rsidR="00963874" w:rsidRDefault="00963874" w:rsidP="00963874">
      <w:pPr>
        <w:rPr>
          <w:rFonts w:ascii="Arial" w:hAnsi="Arial" w:cs="Arial"/>
        </w:rPr>
      </w:pPr>
    </w:p>
    <w:p w14:paraId="196A236D" w14:textId="21385783" w:rsidR="00682898" w:rsidRDefault="00963874" w:rsidP="00963874">
      <w:pPr>
        <w:rPr>
          <w:rFonts w:ascii="Arial" w:hAnsi="Arial" w:cs="Arial"/>
        </w:rPr>
      </w:pPr>
      <w:r w:rsidRPr="00137539">
        <w:rPr>
          <w:rFonts w:ascii="Arial" w:hAnsi="Arial" w:cs="Arial"/>
        </w:rPr>
        <w:t xml:space="preserve">Le </w:t>
      </w:r>
      <w:r>
        <w:rPr>
          <w:rFonts w:ascii="Arial" w:hAnsi="Arial" w:cs="Arial"/>
        </w:rPr>
        <w:t>menu propose les fonctionnalités suivantes :</w:t>
      </w:r>
    </w:p>
    <w:p w14:paraId="595688AC" w14:textId="098F1FC1" w:rsidR="00963874" w:rsidRPr="00FC20D2" w:rsidRDefault="00963874" w:rsidP="00963874">
      <w:pPr>
        <w:rPr>
          <w:rFonts w:ascii="Arial" w:hAnsi="Arial" w:cs="Arial"/>
          <w:b/>
          <w:bCs/>
        </w:rPr>
      </w:pPr>
      <w:r w:rsidRPr="00FC20D2">
        <w:rPr>
          <w:rFonts w:ascii="Arial" w:hAnsi="Arial" w:cs="Arial"/>
          <w:b/>
          <w:bCs/>
        </w:rPr>
        <w:t>Fichier :</w:t>
      </w:r>
    </w:p>
    <w:p w14:paraId="56A30883" w14:textId="6E6BD53F" w:rsidR="00963874" w:rsidRDefault="00963874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Ouvrir </w:t>
      </w:r>
      <w:proofErr w:type="spellStart"/>
      <w:r>
        <w:rPr>
          <w:rFonts w:ascii="Arial" w:hAnsi="Arial" w:cs="Arial"/>
        </w:rPr>
        <w:t>GCode</w:t>
      </w:r>
      <w:proofErr w:type="spellEnd"/>
      <w:r>
        <w:rPr>
          <w:rFonts w:ascii="Arial" w:hAnsi="Arial" w:cs="Arial"/>
        </w:rPr>
        <w:t> : permet de charger un nouveau programme à analyser</w:t>
      </w:r>
    </w:p>
    <w:p w14:paraId="7D9E5411" w14:textId="2EFE9994" w:rsidR="00963874" w:rsidRDefault="00963874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Ouvrir 3D : permet d’importer le solide de la pièce pour la visualisation 3D</w:t>
      </w:r>
    </w:p>
    <w:p w14:paraId="60878767" w14:textId="5FE7E3D0" w:rsidR="00963874" w:rsidRPr="00FC20D2" w:rsidRDefault="00963874" w:rsidP="00963874">
      <w:pPr>
        <w:rPr>
          <w:rFonts w:ascii="Arial" w:hAnsi="Arial" w:cs="Arial"/>
          <w:b/>
          <w:bCs/>
        </w:rPr>
      </w:pPr>
      <w:r w:rsidRPr="00FC20D2">
        <w:rPr>
          <w:rFonts w:ascii="Arial" w:hAnsi="Arial" w:cs="Arial"/>
          <w:b/>
          <w:bCs/>
        </w:rPr>
        <w:t>Fonctions</w:t>
      </w:r>
      <w:r w:rsidRPr="00FC20D2">
        <w:rPr>
          <w:rFonts w:ascii="Arial" w:hAnsi="Arial" w:cs="Arial"/>
          <w:b/>
          <w:bCs/>
        </w:rPr>
        <w:t> :</w:t>
      </w:r>
    </w:p>
    <w:p w14:paraId="3CDF1044" w14:textId="30A1EAE2" w:rsidR="00963874" w:rsidRDefault="00963874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Recalculer : permet de recalculer toutes les données du programme </w:t>
      </w:r>
      <w:r w:rsidR="00FC20D2">
        <w:rPr>
          <w:rFonts w:ascii="Arial" w:hAnsi="Arial" w:cs="Arial"/>
        </w:rPr>
        <w:t>actif.</w:t>
      </w:r>
    </w:p>
    <w:p w14:paraId="37D77400" w14:textId="58D464A1" w:rsidR="00FC20D2" w:rsidRPr="00FC20D2" w:rsidRDefault="00FC20D2" w:rsidP="00FC20D2">
      <w:pPr>
        <w:rPr>
          <w:rFonts w:ascii="Arial" w:hAnsi="Arial" w:cs="Arial"/>
          <w:b/>
          <w:bCs/>
        </w:rPr>
      </w:pPr>
      <w:r w:rsidRPr="00FC20D2">
        <w:rPr>
          <w:rFonts w:ascii="Arial" w:hAnsi="Arial" w:cs="Arial"/>
          <w:b/>
          <w:bCs/>
        </w:rPr>
        <w:t>Aide :</w:t>
      </w:r>
    </w:p>
    <w:p w14:paraId="71D3FB66" w14:textId="2C50A1F5" w:rsidR="00963874" w:rsidRDefault="00FC20D2">
      <w:pPr>
        <w:numPr>
          <w:ilvl w:val="0"/>
          <w:numId w:val="5"/>
        </w:numPr>
        <w:rPr>
          <w:rFonts w:ascii="Arial" w:hAnsi="Arial" w:cs="Arial"/>
        </w:rPr>
      </w:pPr>
      <w:r w:rsidRPr="00FC20D2">
        <w:rPr>
          <w:rFonts w:ascii="Arial" w:hAnsi="Arial" w:cs="Arial"/>
        </w:rPr>
        <w:t>Aide</w:t>
      </w:r>
      <w:r w:rsidRPr="00FC20D2">
        <w:rPr>
          <w:rFonts w:ascii="Arial" w:hAnsi="Arial" w:cs="Arial"/>
        </w:rPr>
        <w:t xml:space="preserve"> : </w:t>
      </w:r>
      <w:r>
        <w:rPr>
          <w:rFonts w:ascii="Arial" w:hAnsi="Arial" w:cs="Arial"/>
        </w:rPr>
        <w:t xml:space="preserve">ouvre le présent document au format </w:t>
      </w:r>
      <w:proofErr w:type="spellStart"/>
      <w:r>
        <w:rPr>
          <w:rFonts w:ascii="Arial" w:hAnsi="Arial" w:cs="Arial"/>
        </w:rPr>
        <w:t>pdf</w:t>
      </w:r>
      <w:proofErr w:type="spellEnd"/>
    </w:p>
    <w:p w14:paraId="483B6ED5" w14:textId="68082FA6" w:rsidR="00FC20D2" w:rsidRPr="00FC20D2" w:rsidRDefault="00FC20D2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propos : affiche les informations relatives au logiciel</w:t>
      </w:r>
    </w:p>
    <w:sectPr w:rsidR="00FC20D2" w:rsidRPr="00FC20D2" w:rsidSect="00B06B3A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D1A2B" w14:textId="77777777" w:rsidR="0025234E" w:rsidRDefault="0025234E" w:rsidP="00685424">
      <w:pPr>
        <w:spacing w:after="0" w:line="240" w:lineRule="auto"/>
      </w:pPr>
      <w:r>
        <w:separator/>
      </w:r>
    </w:p>
  </w:endnote>
  <w:endnote w:type="continuationSeparator" w:id="0">
    <w:p w14:paraId="1EC7710B" w14:textId="77777777" w:rsidR="0025234E" w:rsidRDefault="0025234E" w:rsidP="0068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kurat Pro">
    <w:altName w:val="Calibri"/>
    <w:panose1 w:val="00000000000000000000"/>
    <w:charset w:val="00"/>
    <w:family w:val="modern"/>
    <w:notTrueType/>
    <w:pitch w:val="variable"/>
    <w:sig w:usb0="800000AF" w:usb1="5000206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7420772"/>
      <w:docPartObj>
        <w:docPartGallery w:val="Page Numbers (Bottom of Page)"/>
        <w:docPartUnique/>
      </w:docPartObj>
    </w:sdtPr>
    <w:sdtContent>
      <w:p w14:paraId="4934932B" w14:textId="4AD6EEDC" w:rsidR="00804A10" w:rsidRDefault="00804A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695FC66" w14:textId="499EB1FD" w:rsidR="00685424" w:rsidRDefault="00685424" w:rsidP="006C7B00">
    <w:pPr>
      <w:pStyle w:val="Pieddepage"/>
      <w:tabs>
        <w:tab w:val="clear" w:pos="2694"/>
        <w:tab w:val="clear" w:pos="4536"/>
        <w:tab w:val="clear" w:pos="9072"/>
        <w:tab w:val="left" w:pos="423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633AE" w14:textId="78B16EF3" w:rsidR="00B06B3A" w:rsidRPr="00B06B3A" w:rsidRDefault="00B06B3A" w:rsidP="00B06B3A">
    <w:pPr>
      <w:pStyle w:val="Pieddepage"/>
      <w:jc w:val="left"/>
      <w:rPr>
        <w:lang w:val="fr-FR"/>
      </w:rPr>
    </w:pPr>
    <w:r>
      <w:rPr>
        <w:lang w:val="fr-FR"/>
      </w:rPr>
      <w:t>By Dolci Marco &amp; Toussaint Guillaume</w:t>
    </w:r>
    <w:r w:rsidR="008914FE">
      <w:rPr>
        <w:lang w:val="fr-FR"/>
      </w:rPr>
      <w:tab/>
    </w:r>
    <w:r w:rsidR="008914FE">
      <w:rPr>
        <w:lang w:val="fr-FR"/>
      </w:rPr>
      <w:tab/>
      <w:t>02.06.2025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83C9C" w14:textId="77777777" w:rsidR="0025234E" w:rsidRDefault="0025234E" w:rsidP="00685424">
      <w:pPr>
        <w:spacing w:after="0" w:line="240" w:lineRule="auto"/>
      </w:pPr>
      <w:r>
        <w:separator/>
      </w:r>
    </w:p>
  </w:footnote>
  <w:footnote w:type="continuationSeparator" w:id="0">
    <w:p w14:paraId="41028640" w14:textId="77777777" w:rsidR="0025234E" w:rsidRDefault="0025234E" w:rsidP="00685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AF3F6" w14:textId="70AE638C" w:rsidR="00685424" w:rsidRDefault="00AC463C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F4E2E5B" wp14:editId="5947A4DC">
          <wp:simplePos x="0" y="0"/>
          <wp:positionH relativeFrom="rightMargin">
            <wp:align>left</wp:align>
          </wp:positionH>
          <wp:positionV relativeFrom="paragraph">
            <wp:posOffset>-229235</wp:posOffset>
          </wp:positionV>
          <wp:extent cx="521970" cy="524502"/>
          <wp:effectExtent l="0" t="0" r="0" b="9525"/>
          <wp:wrapNone/>
          <wp:docPr id="891334732" name="Image 2" descr="Une image contenant Graphique, vert, capture d’écran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2127107" name="Image 2" descr="Une image contenant Graphique, vert, capture d’écran, symbo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1970" cy="524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t>GCode</w:t>
    </w:r>
    <w:proofErr w:type="spellEnd"/>
    <w:r>
      <w:t xml:space="preserve"> Studio</w:t>
    </w:r>
    <w:r w:rsidR="00025589">
      <w:tab/>
    </w:r>
    <w:r w:rsidR="0002558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6F570" w14:textId="1712D869" w:rsidR="00C96186" w:rsidRDefault="00AC463C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866A67" wp14:editId="5888F9D7">
          <wp:simplePos x="0" y="0"/>
          <wp:positionH relativeFrom="rightMargin">
            <wp:posOffset>114300</wp:posOffset>
          </wp:positionH>
          <wp:positionV relativeFrom="paragraph">
            <wp:posOffset>-260350</wp:posOffset>
          </wp:positionV>
          <wp:extent cx="521970" cy="524502"/>
          <wp:effectExtent l="0" t="0" r="0" b="9525"/>
          <wp:wrapNone/>
          <wp:docPr id="1562127107" name="Image 2" descr="Une image contenant Graphique, vert, capture d’écran, symbol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2127107" name="Image 2" descr="Une image contenant Graphique, vert, capture d’écran, symbol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521970" cy="524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6B3A">
      <w:rPr>
        <w:noProof/>
      </w:rPr>
      <w:t>GCode Studio</w:t>
    </w:r>
    <w:r w:rsidR="00C96186">
      <w:tab/>
    </w:r>
    <w:r w:rsidR="00C9618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216B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747DCF"/>
    <w:multiLevelType w:val="multilevel"/>
    <w:tmpl w:val="A37E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6322A"/>
    <w:multiLevelType w:val="multilevel"/>
    <w:tmpl w:val="4DA4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42689"/>
    <w:multiLevelType w:val="multilevel"/>
    <w:tmpl w:val="1A6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46A76"/>
    <w:multiLevelType w:val="multilevel"/>
    <w:tmpl w:val="0BC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29052">
    <w:abstractNumId w:val="0"/>
  </w:num>
  <w:num w:numId="2" w16cid:durableId="1248462522">
    <w:abstractNumId w:val="4"/>
  </w:num>
  <w:num w:numId="3" w16cid:durableId="283734675">
    <w:abstractNumId w:val="2"/>
  </w:num>
  <w:num w:numId="4" w16cid:durableId="549801366">
    <w:abstractNumId w:val="3"/>
  </w:num>
  <w:num w:numId="5" w16cid:durableId="181109392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20"/>
    <w:rsid w:val="00000555"/>
    <w:rsid w:val="00010E8C"/>
    <w:rsid w:val="000134D2"/>
    <w:rsid w:val="00013B02"/>
    <w:rsid w:val="00022CCF"/>
    <w:rsid w:val="000251E4"/>
    <w:rsid w:val="00025589"/>
    <w:rsid w:val="000352CE"/>
    <w:rsid w:val="00036C84"/>
    <w:rsid w:val="000423C4"/>
    <w:rsid w:val="00044394"/>
    <w:rsid w:val="00050DB1"/>
    <w:rsid w:val="0005328E"/>
    <w:rsid w:val="00055015"/>
    <w:rsid w:val="000559D4"/>
    <w:rsid w:val="00067A0A"/>
    <w:rsid w:val="000703F5"/>
    <w:rsid w:val="00071065"/>
    <w:rsid w:val="0007518B"/>
    <w:rsid w:val="000758A9"/>
    <w:rsid w:val="000858E2"/>
    <w:rsid w:val="0008725E"/>
    <w:rsid w:val="0009022A"/>
    <w:rsid w:val="00091E66"/>
    <w:rsid w:val="00094630"/>
    <w:rsid w:val="000A79EA"/>
    <w:rsid w:val="000A7C34"/>
    <w:rsid w:val="000B09B3"/>
    <w:rsid w:val="000B0C8E"/>
    <w:rsid w:val="000B4F7D"/>
    <w:rsid w:val="000B6437"/>
    <w:rsid w:val="000B6520"/>
    <w:rsid w:val="000B69DE"/>
    <w:rsid w:val="000C09A5"/>
    <w:rsid w:val="000C1568"/>
    <w:rsid w:val="000C34E4"/>
    <w:rsid w:val="000C4474"/>
    <w:rsid w:val="000C4A6F"/>
    <w:rsid w:val="000C5299"/>
    <w:rsid w:val="000D04A2"/>
    <w:rsid w:val="000D220F"/>
    <w:rsid w:val="000E16DC"/>
    <w:rsid w:val="000E6059"/>
    <w:rsid w:val="000E72F0"/>
    <w:rsid w:val="000F04FE"/>
    <w:rsid w:val="000F36A5"/>
    <w:rsid w:val="000F40A6"/>
    <w:rsid w:val="000F68FE"/>
    <w:rsid w:val="00101639"/>
    <w:rsid w:val="00110A7E"/>
    <w:rsid w:val="00111889"/>
    <w:rsid w:val="00112DD4"/>
    <w:rsid w:val="00114B70"/>
    <w:rsid w:val="001152BE"/>
    <w:rsid w:val="00116378"/>
    <w:rsid w:val="001225B0"/>
    <w:rsid w:val="001229DE"/>
    <w:rsid w:val="00123035"/>
    <w:rsid w:val="00123410"/>
    <w:rsid w:val="001266CA"/>
    <w:rsid w:val="001315B1"/>
    <w:rsid w:val="00132221"/>
    <w:rsid w:val="001361FA"/>
    <w:rsid w:val="00137539"/>
    <w:rsid w:val="00143F35"/>
    <w:rsid w:val="0014469A"/>
    <w:rsid w:val="00147726"/>
    <w:rsid w:val="00150462"/>
    <w:rsid w:val="00150FF7"/>
    <w:rsid w:val="001556CC"/>
    <w:rsid w:val="00157579"/>
    <w:rsid w:val="00171EA0"/>
    <w:rsid w:val="001744F5"/>
    <w:rsid w:val="00174946"/>
    <w:rsid w:val="001841C7"/>
    <w:rsid w:val="0019109D"/>
    <w:rsid w:val="00196F91"/>
    <w:rsid w:val="001B1103"/>
    <w:rsid w:val="001B2B36"/>
    <w:rsid w:val="001B4D70"/>
    <w:rsid w:val="001B7C6E"/>
    <w:rsid w:val="001C5385"/>
    <w:rsid w:val="001D0DB5"/>
    <w:rsid w:val="001D1D6F"/>
    <w:rsid w:val="001D352F"/>
    <w:rsid w:val="001D554B"/>
    <w:rsid w:val="001D6769"/>
    <w:rsid w:val="001E0EA7"/>
    <w:rsid w:val="001E21AC"/>
    <w:rsid w:val="001E24D6"/>
    <w:rsid w:val="001E33F9"/>
    <w:rsid w:val="001E3BFD"/>
    <w:rsid w:val="001E4A53"/>
    <w:rsid w:val="001E548F"/>
    <w:rsid w:val="001F06D6"/>
    <w:rsid w:val="001F1308"/>
    <w:rsid w:val="001F490C"/>
    <w:rsid w:val="00202805"/>
    <w:rsid w:val="00203BE3"/>
    <w:rsid w:val="002121FB"/>
    <w:rsid w:val="00212205"/>
    <w:rsid w:val="00215095"/>
    <w:rsid w:val="00216BA2"/>
    <w:rsid w:val="00217881"/>
    <w:rsid w:val="00225536"/>
    <w:rsid w:val="00226703"/>
    <w:rsid w:val="00226B0D"/>
    <w:rsid w:val="00227DE0"/>
    <w:rsid w:val="00236657"/>
    <w:rsid w:val="0023796B"/>
    <w:rsid w:val="00237DAE"/>
    <w:rsid w:val="00241BD9"/>
    <w:rsid w:val="0024476E"/>
    <w:rsid w:val="0024530F"/>
    <w:rsid w:val="0025234E"/>
    <w:rsid w:val="00260BEF"/>
    <w:rsid w:val="00262632"/>
    <w:rsid w:val="00262744"/>
    <w:rsid w:val="00263843"/>
    <w:rsid w:val="00264D90"/>
    <w:rsid w:val="0026739F"/>
    <w:rsid w:val="00270343"/>
    <w:rsid w:val="0027191E"/>
    <w:rsid w:val="00273575"/>
    <w:rsid w:val="00274D85"/>
    <w:rsid w:val="00275EA2"/>
    <w:rsid w:val="00282D77"/>
    <w:rsid w:val="00284795"/>
    <w:rsid w:val="00286EE0"/>
    <w:rsid w:val="002911A7"/>
    <w:rsid w:val="00291D0E"/>
    <w:rsid w:val="00292CAF"/>
    <w:rsid w:val="0029367E"/>
    <w:rsid w:val="002A3516"/>
    <w:rsid w:val="002A36AA"/>
    <w:rsid w:val="002A4EA5"/>
    <w:rsid w:val="002A544F"/>
    <w:rsid w:val="002A69D8"/>
    <w:rsid w:val="002A6ABD"/>
    <w:rsid w:val="002A6B4B"/>
    <w:rsid w:val="002A7BCE"/>
    <w:rsid w:val="002B1D72"/>
    <w:rsid w:val="002B4509"/>
    <w:rsid w:val="002B487F"/>
    <w:rsid w:val="002B6273"/>
    <w:rsid w:val="002C004B"/>
    <w:rsid w:val="002C1D14"/>
    <w:rsid w:val="002C34DF"/>
    <w:rsid w:val="002C70D0"/>
    <w:rsid w:val="002D2543"/>
    <w:rsid w:val="002D478B"/>
    <w:rsid w:val="002E1616"/>
    <w:rsid w:val="002E5A1C"/>
    <w:rsid w:val="002E5E64"/>
    <w:rsid w:val="002F0C67"/>
    <w:rsid w:val="002F23D8"/>
    <w:rsid w:val="002F279B"/>
    <w:rsid w:val="002F39C9"/>
    <w:rsid w:val="002F487D"/>
    <w:rsid w:val="002F6B8F"/>
    <w:rsid w:val="002F6BA9"/>
    <w:rsid w:val="00313133"/>
    <w:rsid w:val="00313CD2"/>
    <w:rsid w:val="0031479C"/>
    <w:rsid w:val="00320EF1"/>
    <w:rsid w:val="0032186F"/>
    <w:rsid w:val="00324E4D"/>
    <w:rsid w:val="00324E9A"/>
    <w:rsid w:val="00325209"/>
    <w:rsid w:val="0033230A"/>
    <w:rsid w:val="00334115"/>
    <w:rsid w:val="0033520E"/>
    <w:rsid w:val="00341118"/>
    <w:rsid w:val="00342BC2"/>
    <w:rsid w:val="0034416B"/>
    <w:rsid w:val="003452CD"/>
    <w:rsid w:val="00345E6F"/>
    <w:rsid w:val="00354C47"/>
    <w:rsid w:val="00355216"/>
    <w:rsid w:val="003564A3"/>
    <w:rsid w:val="00362F4D"/>
    <w:rsid w:val="00363C7C"/>
    <w:rsid w:val="003640C1"/>
    <w:rsid w:val="003644F9"/>
    <w:rsid w:val="003672E1"/>
    <w:rsid w:val="00373EEC"/>
    <w:rsid w:val="00381774"/>
    <w:rsid w:val="00382F8A"/>
    <w:rsid w:val="0038396F"/>
    <w:rsid w:val="00384771"/>
    <w:rsid w:val="00384F34"/>
    <w:rsid w:val="0038536E"/>
    <w:rsid w:val="0038677D"/>
    <w:rsid w:val="0038687D"/>
    <w:rsid w:val="00390913"/>
    <w:rsid w:val="003954D2"/>
    <w:rsid w:val="00396A2C"/>
    <w:rsid w:val="003970D4"/>
    <w:rsid w:val="003A1FC2"/>
    <w:rsid w:val="003A503C"/>
    <w:rsid w:val="003A5493"/>
    <w:rsid w:val="003A7C04"/>
    <w:rsid w:val="003B1AE1"/>
    <w:rsid w:val="003B6CB9"/>
    <w:rsid w:val="003B6E84"/>
    <w:rsid w:val="003C05B8"/>
    <w:rsid w:val="003C7A8C"/>
    <w:rsid w:val="003D0DB8"/>
    <w:rsid w:val="003D1B11"/>
    <w:rsid w:val="003D1C19"/>
    <w:rsid w:val="003D2731"/>
    <w:rsid w:val="003D3445"/>
    <w:rsid w:val="003D48E4"/>
    <w:rsid w:val="003D5B40"/>
    <w:rsid w:val="003E43D3"/>
    <w:rsid w:val="003F6F86"/>
    <w:rsid w:val="00403937"/>
    <w:rsid w:val="004043EB"/>
    <w:rsid w:val="00411C15"/>
    <w:rsid w:val="00414EE9"/>
    <w:rsid w:val="004151D3"/>
    <w:rsid w:val="00415E43"/>
    <w:rsid w:val="00417902"/>
    <w:rsid w:val="00422EE7"/>
    <w:rsid w:val="004231DE"/>
    <w:rsid w:val="00426F2A"/>
    <w:rsid w:val="004323AB"/>
    <w:rsid w:val="00436121"/>
    <w:rsid w:val="004375E4"/>
    <w:rsid w:val="004402DC"/>
    <w:rsid w:val="004423A2"/>
    <w:rsid w:val="004476A1"/>
    <w:rsid w:val="00450A22"/>
    <w:rsid w:val="00451C10"/>
    <w:rsid w:val="00461624"/>
    <w:rsid w:val="00462129"/>
    <w:rsid w:val="004630E9"/>
    <w:rsid w:val="00463233"/>
    <w:rsid w:val="00465B0D"/>
    <w:rsid w:val="00467311"/>
    <w:rsid w:val="00477F4D"/>
    <w:rsid w:val="004807A8"/>
    <w:rsid w:val="004807FE"/>
    <w:rsid w:val="00480CFA"/>
    <w:rsid w:val="00481061"/>
    <w:rsid w:val="00481831"/>
    <w:rsid w:val="00486AED"/>
    <w:rsid w:val="00487D1A"/>
    <w:rsid w:val="00487FEE"/>
    <w:rsid w:val="00494794"/>
    <w:rsid w:val="00497BE8"/>
    <w:rsid w:val="004A030A"/>
    <w:rsid w:val="004A076E"/>
    <w:rsid w:val="004A3721"/>
    <w:rsid w:val="004A6F14"/>
    <w:rsid w:val="004B7AAC"/>
    <w:rsid w:val="004C4E91"/>
    <w:rsid w:val="004D210B"/>
    <w:rsid w:val="004D6FA4"/>
    <w:rsid w:val="004E47A9"/>
    <w:rsid w:val="004F2801"/>
    <w:rsid w:val="004F344F"/>
    <w:rsid w:val="004F44C6"/>
    <w:rsid w:val="004F723D"/>
    <w:rsid w:val="005000DB"/>
    <w:rsid w:val="00503780"/>
    <w:rsid w:val="00505A8C"/>
    <w:rsid w:val="00511199"/>
    <w:rsid w:val="00514B79"/>
    <w:rsid w:val="00515553"/>
    <w:rsid w:val="0051598F"/>
    <w:rsid w:val="00523515"/>
    <w:rsid w:val="00524FD7"/>
    <w:rsid w:val="00526408"/>
    <w:rsid w:val="00531E07"/>
    <w:rsid w:val="00534477"/>
    <w:rsid w:val="00535496"/>
    <w:rsid w:val="00541ED7"/>
    <w:rsid w:val="00542592"/>
    <w:rsid w:val="00542B6C"/>
    <w:rsid w:val="00544E58"/>
    <w:rsid w:val="00551587"/>
    <w:rsid w:val="00553DE2"/>
    <w:rsid w:val="005621BB"/>
    <w:rsid w:val="005630A4"/>
    <w:rsid w:val="0056538A"/>
    <w:rsid w:val="00580F0F"/>
    <w:rsid w:val="0058533D"/>
    <w:rsid w:val="005858D8"/>
    <w:rsid w:val="00587353"/>
    <w:rsid w:val="005915CE"/>
    <w:rsid w:val="00591BF0"/>
    <w:rsid w:val="005933F2"/>
    <w:rsid w:val="005A2AAB"/>
    <w:rsid w:val="005A2DED"/>
    <w:rsid w:val="005A553E"/>
    <w:rsid w:val="005B0152"/>
    <w:rsid w:val="005B5E93"/>
    <w:rsid w:val="005B7E2E"/>
    <w:rsid w:val="005C4618"/>
    <w:rsid w:val="005C6C37"/>
    <w:rsid w:val="005D0FC8"/>
    <w:rsid w:val="005E1C1C"/>
    <w:rsid w:val="005E2D96"/>
    <w:rsid w:val="005E3237"/>
    <w:rsid w:val="005E7C38"/>
    <w:rsid w:val="005F0591"/>
    <w:rsid w:val="005F085D"/>
    <w:rsid w:val="005F0C63"/>
    <w:rsid w:val="005F11A4"/>
    <w:rsid w:val="005F20C4"/>
    <w:rsid w:val="005F2FE7"/>
    <w:rsid w:val="005F3077"/>
    <w:rsid w:val="005F5097"/>
    <w:rsid w:val="005F62B5"/>
    <w:rsid w:val="005F7B16"/>
    <w:rsid w:val="006022A6"/>
    <w:rsid w:val="006024E3"/>
    <w:rsid w:val="00603074"/>
    <w:rsid w:val="006039C5"/>
    <w:rsid w:val="00604515"/>
    <w:rsid w:val="00605B34"/>
    <w:rsid w:val="00605D7F"/>
    <w:rsid w:val="006068B1"/>
    <w:rsid w:val="00610515"/>
    <w:rsid w:val="00611792"/>
    <w:rsid w:val="00611FF3"/>
    <w:rsid w:val="00612BB4"/>
    <w:rsid w:val="0061598E"/>
    <w:rsid w:val="00620937"/>
    <w:rsid w:val="0062155F"/>
    <w:rsid w:val="0062163D"/>
    <w:rsid w:val="00626889"/>
    <w:rsid w:val="0062743D"/>
    <w:rsid w:val="006308C7"/>
    <w:rsid w:val="00630BE8"/>
    <w:rsid w:val="00632C39"/>
    <w:rsid w:val="006354C2"/>
    <w:rsid w:val="006372BF"/>
    <w:rsid w:val="00643F10"/>
    <w:rsid w:val="0065081A"/>
    <w:rsid w:val="00653981"/>
    <w:rsid w:val="00653B2D"/>
    <w:rsid w:val="00654EBE"/>
    <w:rsid w:val="00655716"/>
    <w:rsid w:val="0065615D"/>
    <w:rsid w:val="006574E2"/>
    <w:rsid w:val="0065757E"/>
    <w:rsid w:val="0065792C"/>
    <w:rsid w:val="0066188D"/>
    <w:rsid w:val="00667F78"/>
    <w:rsid w:val="00670F1C"/>
    <w:rsid w:val="006715C2"/>
    <w:rsid w:val="00673217"/>
    <w:rsid w:val="00674BEE"/>
    <w:rsid w:val="00675868"/>
    <w:rsid w:val="006777D9"/>
    <w:rsid w:val="00682898"/>
    <w:rsid w:val="00685424"/>
    <w:rsid w:val="00685B3C"/>
    <w:rsid w:val="006929D7"/>
    <w:rsid w:val="00694B2C"/>
    <w:rsid w:val="00697A24"/>
    <w:rsid w:val="006A0450"/>
    <w:rsid w:val="006A1222"/>
    <w:rsid w:val="006A58D7"/>
    <w:rsid w:val="006A608D"/>
    <w:rsid w:val="006A73D2"/>
    <w:rsid w:val="006A7C02"/>
    <w:rsid w:val="006B062B"/>
    <w:rsid w:val="006B152A"/>
    <w:rsid w:val="006B2FBF"/>
    <w:rsid w:val="006B4167"/>
    <w:rsid w:val="006C2FCB"/>
    <w:rsid w:val="006C5E05"/>
    <w:rsid w:val="006C7971"/>
    <w:rsid w:val="006C7B00"/>
    <w:rsid w:val="006D26DF"/>
    <w:rsid w:val="006D2C66"/>
    <w:rsid w:val="006D4DD3"/>
    <w:rsid w:val="006D50F7"/>
    <w:rsid w:val="006D5D33"/>
    <w:rsid w:val="006D7523"/>
    <w:rsid w:val="006E24B1"/>
    <w:rsid w:val="006E2FE4"/>
    <w:rsid w:val="006E3427"/>
    <w:rsid w:val="006E46F9"/>
    <w:rsid w:val="006E572C"/>
    <w:rsid w:val="006E7A51"/>
    <w:rsid w:val="006F1B41"/>
    <w:rsid w:val="006F2E06"/>
    <w:rsid w:val="006F484F"/>
    <w:rsid w:val="006F6D4B"/>
    <w:rsid w:val="006F786C"/>
    <w:rsid w:val="00701F30"/>
    <w:rsid w:val="007026CA"/>
    <w:rsid w:val="00703D16"/>
    <w:rsid w:val="00703D6B"/>
    <w:rsid w:val="007045D2"/>
    <w:rsid w:val="00704BE4"/>
    <w:rsid w:val="007053CF"/>
    <w:rsid w:val="00706E01"/>
    <w:rsid w:val="00710229"/>
    <w:rsid w:val="00717DD9"/>
    <w:rsid w:val="00721B41"/>
    <w:rsid w:val="00724A60"/>
    <w:rsid w:val="00730CD4"/>
    <w:rsid w:val="00730FF7"/>
    <w:rsid w:val="0073460D"/>
    <w:rsid w:val="007369C3"/>
    <w:rsid w:val="007435B8"/>
    <w:rsid w:val="0074732D"/>
    <w:rsid w:val="00747FCF"/>
    <w:rsid w:val="00750891"/>
    <w:rsid w:val="00757588"/>
    <w:rsid w:val="007615D2"/>
    <w:rsid w:val="00765C8B"/>
    <w:rsid w:val="00767765"/>
    <w:rsid w:val="007704AA"/>
    <w:rsid w:val="00770831"/>
    <w:rsid w:val="0077354B"/>
    <w:rsid w:val="00774F9F"/>
    <w:rsid w:val="00775699"/>
    <w:rsid w:val="00780470"/>
    <w:rsid w:val="00780AD8"/>
    <w:rsid w:val="0078228A"/>
    <w:rsid w:val="00782CE8"/>
    <w:rsid w:val="00783199"/>
    <w:rsid w:val="007838A4"/>
    <w:rsid w:val="00784245"/>
    <w:rsid w:val="00787630"/>
    <w:rsid w:val="00787D26"/>
    <w:rsid w:val="0079749D"/>
    <w:rsid w:val="007A0F51"/>
    <w:rsid w:val="007A3092"/>
    <w:rsid w:val="007B1639"/>
    <w:rsid w:val="007B6581"/>
    <w:rsid w:val="007B6E42"/>
    <w:rsid w:val="007C0BC7"/>
    <w:rsid w:val="007C1F3A"/>
    <w:rsid w:val="007C42F9"/>
    <w:rsid w:val="007C56E0"/>
    <w:rsid w:val="007C7ED4"/>
    <w:rsid w:val="007D1738"/>
    <w:rsid w:val="007D351F"/>
    <w:rsid w:val="007D39FB"/>
    <w:rsid w:val="007D67F7"/>
    <w:rsid w:val="007D68B8"/>
    <w:rsid w:val="007D6F02"/>
    <w:rsid w:val="007D74C0"/>
    <w:rsid w:val="007E0222"/>
    <w:rsid w:val="007E238B"/>
    <w:rsid w:val="007E4EA4"/>
    <w:rsid w:val="007E6CE4"/>
    <w:rsid w:val="007F084A"/>
    <w:rsid w:val="007F0B5F"/>
    <w:rsid w:val="007F15A3"/>
    <w:rsid w:val="007F1CA1"/>
    <w:rsid w:val="007F4675"/>
    <w:rsid w:val="007F76DE"/>
    <w:rsid w:val="00800E10"/>
    <w:rsid w:val="008010FA"/>
    <w:rsid w:val="00801FC6"/>
    <w:rsid w:val="00802DF4"/>
    <w:rsid w:val="0080385D"/>
    <w:rsid w:val="00804A10"/>
    <w:rsid w:val="00805485"/>
    <w:rsid w:val="008122D1"/>
    <w:rsid w:val="00821335"/>
    <w:rsid w:val="0082382B"/>
    <w:rsid w:val="008250D5"/>
    <w:rsid w:val="0082538A"/>
    <w:rsid w:val="00827724"/>
    <w:rsid w:val="00830798"/>
    <w:rsid w:val="00831CD8"/>
    <w:rsid w:val="008355FF"/>
    <w:rsid w:val="00835E75"/>
    <w:rsid w:val="008367E3"/>
    <w:rsid w:val="008403CC"/>
    <w:rsid w:val="00840D3A"/>
    <w:rsid w:val="0084215D"/>
    <w:rsid w:val="008435BF"/>
    <w:rsid w:val="00843A38"/>
    <w:rsid w:val="00844977"/>
    <w:rsid w:val="00853916"/>
    <w:rsid w:val="0085434E"/>
    <w:rsid w:val="00855337"/>
    <w:rsid w:val="0085645C"/>
    <w:rsid w:val="00856E21"/>
    <w:rsid w:val="0085731C"/>
    <w:rsid w:val="00857A26"/>
    <w:rsid w:val="00865D47"/>
    <w:rsid w:val="00867F0A"/>
    <w:rsid w:val="008716D7"/>
    <w:rsid w:val="00872963"/>
    <w:rsid w:val="008741AC"/>
    <w:rsid w:val="00880B50"/>
    <w:rsid w:val="00883DFF"/>
    <w:rsid w:val="008900D4"/>
    <w:rsid w:val="008907C4"/>
    <w:rsid w:val="008914FE"/>
    <w:rsid w:val="008939B8"/>
    <w:rsid w:val="00894EAA"/>
    <w:rsid w:val="008956FD"/>
    <w:rsid w:val="00896BF4"/>
    <w:rsid w:val="008A1481"/>
    <w:rsid w:val="008A4953"/>
    <w:rsid w:val="008A6062"/>
    <w:rsid w:val="008A646B"/>
    <w:rsid w:val="008C3483"/>
    <w:rsid w:val="008C4C55"/>
    <w:rsid w:val="008C5460"/>
    <w:rsid w:val="008D07C3"/>
    <w:rsid w:val="008D3718"/>
    <w:rsid w:val="008D3899"/>
    <w:rsid w:val="008D71AB"/>
    <w:rsid w:val="008E1B0D"/>
    <w:rsid w:val="008E5020"/>
    <w:rsid w:val="008E616F"/>
    <w:rsid w:val="008E6C1E"/>
    <w:rsid w:val="008F0008"/>
    <w:rsid w:val="008F01D2"/>
    <w:rsid w:val="008F4F45"/>
    <w:rsid w:val="009009E4"/>
    <w:rsid w:val="00901A1F"/>
    <w:rsid w:val="00902E5B"/>
    <w:rsid w:val="0091280F"/>
    <w:rsid w:val="00913D8E"/>
    <w:rsid w:val="0092239E"/>
    <w:rsid w:val="009262DA"/>
    <w:rsid w:val="00932C0E"/>
    <w:rsid w:val="00934F27"/>
    <w:rsid w:val="00935760"/>
    <w:rsid w:val="00935AB2"/>
    <w:rsid w:val="00941850"/>
    <w:rsid w:val="00941C8E"/>
    <w:rsid w:val="009440BF"/>
    <w:rsid w:val="00944E02"/>
    <w:rsid w:val="009468E2"/>
    <w:rsid w:val="00946D72"/>
    <w:rsid w:val="00947EF8"/>
    <w:rsid w:val="00953761"/>
    <w:rsid w:val="00955F6F"/>
    <w:rsid w:val="00956852"/>
    <w:rsid w:val="00960C44"/>
    <w:rsid w:val="009621A9"/>
    <w:rsid w:val="00963874"/>
    <w:rsid w:val="009642E2"/>
    <w:rsid w:val="0096654B"/>
    <w:rsid w:val="0096781F"/>
    <w:rsid w:val="009723AB"/>
    <w:rsid w:val="009741DB"/>
    <w:rsid w:val="009771A9"/>
    <w:rsid w:val="009804F7"/>
    <w:rsid w:val="00985F95"/>
    <w:rsid w:val="009877E8"/>
    <w:rsid w:val="009878CA"/>
    <w:rsid w:val="00994212"/>
    <w:rsid w:val="00995765"/>
    <w:rsid w:val="009A0B3B"/>
    <w:rsid w:val="009A1A99"/>
    <w:rsid w:val="009A1E6E"/>
    <w:rsid w:val="009A3373"/>
    <w:rsid w:val="009A4012"/>
    <w:rsid w:val="009A739F"/>
    <w:rsid w:val="009A7879"/>
    <w:rsid w:val="009A7923"/>
    <w:rsid w:val="009B6098"/>
    <w:rsid w:val="009C03E6"/>
    <w:rsid w:val="009C238E"/>
    <w:rsid w:val="009C3457"/>
    <w:rsid w:val="009C3881"/>
    <w:rsid w:val="009C39BC"/>
    <w:rsid w:val="009C5BF4"/>
    <w:rsid w:val="009C5E05"/>
    <w:rsid w:val="009C63EE"/>
    <w:rsid w:val="009D20C1"/>
    <w:rsid w:val="009D7A39"/>
    <w:rsid w:val="009E496E"/>
    <w:rsid w:val="009E4D94"/>
    <w:rsid w:val="009E5A26"/>
    <w:rsid w:val="009E657E"/>
    <w:rsid w:val="009F15F9"/>
    <w:rsid w:val="009F18BD"/>
    <w:rsid w:val="009F225C"/>
    <w:rsid w:val="009F2C91"/>
    <w:rsid w:val="009F78D8"/>
    <w:rsid w:val="00A0027F"/>
    <w:rsid w:val="00A00672"/>
    <w:rsid w:val="00A00FA0"/>
    <w:rsid w:val="00A06B02"/>
    <w:rsid w:val="00A0732A"/>
    <w:rsid w:val="00A0746B"/>
    <w:rsid w:val="00A14320"/>
    <w:rsid w:val="00A14EBA"/>
    <w:rsid w:val="00A151E2"/>
    <w:rsid w:val="00A25FC3"/>
    <w:rsid w:val="00A2767D"/>
    <w:rsid w:val="00A27702"/>
    <w:rsid w:val="00A3225C"/>
    <w:rsid w:val="00A40B3B"/>
    <w:rsid w:val="00A415B6"/>
    <w:rsid w:val="00A43D61"/>
    <w:rsid w:val="00A47E42"/>
    <w:rsid w:val="00A51338"/>
    <w:rsid w:val="00A554E2"/>
    <w:rsid w:val="00A61725"/>
    <w:rsid w:val="00A641F7"/>
    <w:rsid w:val="00A6433C"/>
    <w:rsid w:val="00A735E7"/>
    <w:rsid w:val="00A74F82"/>
    <w:rsid w:val="00A75C67"/>
    <w:rsid w:val="00A76219"/>
    <w:rsid w:val="00A76296"/>
    <w:rsid w:val="00A80A0B"/>
    <w:rsid w:val="00A81CBC"/>
    <w:rsid w:val="00A81E46"/>
    <w:rsid w:val="00A854F2"/>
    <w:rsid w:val="00A87BA3"/>
    <w:rsid w:val="00A94B84"/>
    <w:rsid w:val="00AA00D2"/>
    <w:rsid w:val="00AA0346"/>
    <w:rsid w:val="00AA0AD9"/>
    <w:rsid w:val="00AA0F00"/>
    <w:rsid w:val="00AA5543"/>
    <w:rsid w:val="00AB1FAD"/>
    <w:rsid w:val="00AB35CC"/>
    <w:rsid w:val="00AB473A"/>
    <w:rsid w:val="00AC2B1F"/>
    <w:rsid w:val="00AC355A"/>
    <w:rsid w:val="00AC463C"/>
    <w:rsid w:val="00AC537B"/>
    <w:rsid w:val="00AD0989"/>
    <w:rsid w:val="00AD244A"/>
    <w:rsid w:val="00AD3619"/>
    <w:rsid w:val="00AD5AC3"/>
    <w:rsid w:val="00AD787D"/>
    <w:rsid w:val="00AE012C"/>
    <w:rsid w:val="00AE4399"/>
    <w:rsid w:val="00AE48B7"/>
    <w:rsid w:val="00AE7457"/>
    <w:rsid w:val="00AF4EF4"/>
    <w:rsid w:val="00AF510D"/>
    <w:rsid w:val="00AF5F11"/>
    <w:rsid w:val="00AF6318"/>
    <w:rsid w:val="00B01133"/>
    <w:rsid w:val="00B0236E"/>
    <w:rsid w:val="00B047EB"/>
    <w:rsid w:val="00B06B3A"/>
    <w:rsid w:val="00B130E7"/>
    <w:rsid w:val="00B14372"/>
    <w:rsid w:val="00B14382"/>
    <w:rsid w:val="00B17ACA"/>
    <w:rsid w:val="00B228BB"/>
    <w:rsid w:val="00B23E7A"/>
    <w:rsid w:val="00B24371"/>
    <w:rsid w:val="00B254E3"/>
    <w:rsid w:val="00B266E0"/>
    <w:rsid w:val="00B314E3"/>
    <w:rsid w:val="00B326BC"/>
    <w:rsid w:val="00B32FD7"/>
    <w:rsid w:val="00B330D2"/>
    <w:rsid w:val="00B33F4A"/>
    <w:rsid w:val="00B34779"/>
    <w:rsid w:val="00B37DC0"/>
    <w:rsid w:val="00B4377C"/>
    <w:rsid w:val="00B4401E"/>
    <w:rsid w:val="00B51F96"/>
    <w:rsid w:val="00B539F1"/>
    <w:rsid w:val="00B53B6E"/>
    <w:rsid w:val="00B60F32"/>
    <w:rsid w:val="00B637A7"/>
    <w:rsid w:val="00B656DC"/>
    <w:rsid w:val="00B6677A"/>
    <w:rsid w:val="00B71504"/>
    <w:rsid w:val="00B80C57"/>
    <w:rsid w:val="00B82191"/>
    <w:rsid w:val="00B842C8"/>
    <w:rsid w:val="00B84D09"/>
    <w:rsid w:val="00B85ACC"/>
    <w:rsid w:val="00B86C2B"/>
    <w:rsid w:val="00B87D8B"/>
    <w:rsid w:val="00B9056D"/>
    <w:rsid w:val="00B91216"/>
    <w:rsid w:val="00B92E68"/>
    <w:rsid w:val="00B9588A"/>
    <w:rsid w:val="00BA1294"/>
    <w:rsid w:val="00BA33CE"/>
    <w:rsid w:val="00BA43BD"/>
    <w:rsid w:val="00BA4839"/>
    <w:rsid w:val="00BA778A"/>
    <w:rsid w:val="00BB0F1A"/>
    <w:rsid w:val="00BB2ECD"/>
    <w:rsid w:val="00BB680C"/>
    <w:rsid w:val="00BB7BD9"/>
    <w:rsid w:val="00BC0137"/>
    <w:rsid w:val="00BC140F"/>
    <w:rsid w:val="00BC2249"/>
    <w:rsid w:val="00BC2902"/>
    <w:rsid w:val="00BD0B32"/>
    <w:rsid w:val="00BD50F5"/>
    <w:rsid w:val="00BD5485"/>
    <w:rsid w:val="00BD6AB0"/>
    <w:rsid w:val="00BE05CB"/>
    <w:rsid w:val="00BE19F5"/>
    <w:rsid w:val="00BE436D"/>
    <w:rsid w:val="00BF35D0"/>
    <w:rsid w:val="00BF4658"/>
    <w:rsid w:val="00BF7650"/>
    <w:rsid w:val="00C024CB"/>
    <w:rsid w:val="00C05BAC"/>
    <w:rsid w:val="00C23644"/>
    <w:rsid w:val="00C246A6"/>
    <w:rsid w:val="00C24881"/>
    <w:rsid w:val="00C25072"/>
    <w:rsid w:val="00C26618"/>
    <w:rsid w:val="00C2662C"/>
    <w:rsid w:val="00C31594"/>
    <w:rsid w:val="00C328F6"/>
    <w:rsid w:val="00C33B1A"/>
    <w:rsid w:val="00C4013C"/>
    <w:rsid w:val="00C41A68"/>
    <w:rsid w:val="00C4372B"/>
    <w:rsid w:val="00C5523E"/>
    <w:rsid w:val="00C5601F"/>
    <w:rsid w:val="00C56C28"/>
    <w:rsid w:val="00C57139"/>
    <w:rsid w:val="00C5751C"/>
    <w:rsid w:val="00C64811"/>
    <w:rsid w:val="00C64F59"/>
    <w:rsid w:val="00C71F87"/>
    <w:rsid w:val="00C72758"/>
    <w:rsid w:val="00C75587"/>
    <w:rsid w:val="00C82AA5"/>
    <w:rsid w:val="00C83365"/>
    <w:rsid w:val="00C84432"/>
    <w:rsid w:val="00C84FB6"/>
    <w:rsid w:val="00C858EA"/>
    <w:rsid w:val="00C90005"/>
    <w:rsid w:val="00C94288"/>
    <w:rsid w:val="00C9563E"/>
    <w:rsid w:val="00C96186"/>
    <w:rsid w:val="00CA7C00"/>
    <w:rsid w:val="00CB000D"/>
    <w:rsid w:val="00CB03CC"/>
    <w:rsid w:val="00CB0D16"/>
    <w:rsid w:val="00CB152A"/>
    <w:rsid w:val="00CB30A1"/>
    <w:rsid w:val="00CB314E"/>
    <w:rsid w:val="00CC1C1B"/>
    <w:rsid w:val="00CC5322"/>
    <w:rsid w:val="00CC63C1"/>
    <w:rsid w:val="00CC6968"/>
    <w:rsid w:val="00CC6FFC"/>
    <w:rsid w:val="00CD3CD7"/>
    <w:rsid w:val="00CD7119"/>
    <w:rsid w:val="00CE6017"/>
    <w:rsid w:val="00CE72FA"/>
    <w:rsid w:val="00CF2259"/>
    <w:rsid w:val="00CF3332"/>
    <w:rsid w:val="00CF483C"/>
    <w:rsid w:val="00CF4CCB"/>
    <w:rsid w:val="00CF786F"/>
    <w:rsid w:val="00D02C83"/>
    <w:rsid w:val="00D037CD"/>
    <w:rsid w:val="00D07111"/>
    <w:rsid w:val="00D13F25"/>
    <w:rsid w:val="00D15081"/>
    <w:rsid w:val="00D1533E"/>
    <w:rsid w:val="00D159A3"/>
    <w:rsid w:val="00D163F1"/>
    <w:rsid w:val="00D2283D"/>
    <w:rsid w:val="00D24206"/>
    <w:rsid w:val="00D24B9A"/>
    <w:rsid w:val="00D27A5B"/>
    <w:rsid w:val="00D3044F"/>
    <w:rsid w:val="00D33D63"/>
    <w:rsid w:val="00D34B20"/>
    <w:rsid w:val="00D414B1"/>
    <w:rsid w:val="00D41A9A"/>
    <w:rsid w:val="00D436CF"/>
    <w:rsid w:val="00D453C8"/>
    <w:rsid w:val="00D459BC"/>
    <w:rsid w:val="00D47FDF"/>
    <w:rsid w:val="00D50090"/>
    <w:rsid w:val="00D50391"/>
    <w:rsid w:val="00D50B89"/>
    <w:rsid w:val="00D51F13"/>
    <w:rsid w:val="00D53203"/>
    <w:rsid w:val="00D56275"/>
    <w:rsid w:val="00D571E3"/>
    <w:rsid w:val="00D57478"/>
    <w:rsid w:val="00D602BD"/>
    <w:rsid w:val="00D60807"/>
    <w:rsid w:val="00D60C78"/>
    <w:rsid w:val="00D61783"/>
    <w:rsid w:val="00D6224E"/>
    <w:rsid w:val="00D62F85"/>
    <w:rsid w:val="00D65F55"/>
    <w:rsid w:val="00D72425"/>
    <w:rsid w:val="00D734D2"/>
    <w:rsid w:val="00D73A22"/>
    <w:rsid w:val="00D75844"/>
    <w:rsid w:val="00D75AD7"/>
    <w:rsid w:val="00D82DCD"/>
    <w:rsid w:val="00D87356"/>
    <w:rsid w:val="00D9479C"/>
    <w:rsid w:val="00D94A80"/>
    <w:rsid w:val="00D9741D"/>
    <w:rsid w:val="00DA19C7"/>
    <w:rsid w:val="00DA223C"/>
    <w:rsid w:val="00DA36BA"/>
    <w:rsid w:val="00DA3CE1"/>
    <w:rsid w:val="00DA5964"/>
    <w:rsid w:val="00DA5FDF"/>
    <w:rsid w:val="00DA606B"/>
    <w:rsid w:val="00DB1592"/>
    <w:rsid w:val="00DB1EC6"/>
    <w:rsid w:val="00DB32EE"/>
    <w:rsid w:val="00DB3DF6"/>
    <w:rsid w:val="00DB471E"/>
    <w:rsid w:val="00DC0453"/>
    <w:rsid w:val="00DC1C7C"/>
    <w:rsid w:val="00DC3FF5"/>
    <w:rsid w:val="00DD257C"/>
    <w:rsid w:val="00DD2A36"/>
    <w:rsid w:val="00DD32F5"/>
    <w:rsid w:val="00DE3261"/>
    <w:rsid w:val="00DE7865"/>
    <w:rsid w:val="00DF08D5"/>
    <w:rsid w:val="00DF523A"/>
    <w:rsid w:val="00DF6135"/>
    <w:rsid w:val="00E0137B"/>
    <w:rsid w:val="00E048AC"/>
    <w:rsid w:val="00E04EED"/>
    <w:rsid w:val="00E12BB2"/>
    <w:rsid w:val="00E2294C"/>
    <w:rsid w:val="00E276E0"/>
    <w:rsid w:val="00E30537"/>
    <w:rsid w:val="00E35C9B"/>
    <w:rsid w:val="00E37D14"/>
    <w:rsid w:val="00E530D3"/>
    <w:rsid w:val="00E61A12"/>
    <w:rsid w:val="00E649F5"/>
    <w:rsid w:val="00E6645E"/>
    <w:rsid w:val="00E720AD"/>
    <w:rsid w:val="00E72C68"/>
    <w:rsid w:val="00E76226"/>
    <w:rsid w:val="00E8313B"/>
    <w:rsid w:val="00E8315F"/>
    <w:rsid w:val="00E8369D"/>
    <w:rsid w:val="00E83F35"/>
    <w:rsid w:val="00E84370"/>
    <w:rsid w:val="00E9030B"/>
    <w:rsid w:val="00E91447"/>
    <w:rsid w:val="00E928CB"/>
    <w:rsid w:val="00E96292"/>
    <w:rsid w:val="00E96C67"/>
    <w:rsid w:val="00EA30EF"/>
    <w:rsid w:val="00EB110C"/>
    <w:rsid w:val="00EB1182"/>
    <w:rsid w:val="00EB392B"/>
    <w:rsid w:val="00EB71E0"/>
    <w:rsid w:val="00EC1E81"/>
    <w:rsid w:val="00EC3F82"/>
    <w:rsid w:val="00EC7B14"/>
    <w:rsid w:val="00ED5FC5"/>
    <w:rsid w:val="00ED6185"/>
    <w:rsid w:val="00EE3A97"/>
    <w:rsid w:val="00EE4521"/>
    <w:rsid w:val="00EE4596"/>
    <w:rsid w:val="00EE543D"/>
    <w:rsid w:val="00EF0515"/>
    <w:rsid w:val="00EF0C8C"/>
    <w:rsid w:val="00EF12C2"/>
    <w:rsid w:val="00EF5308"/>
    <w:rsid w:val="00EF6410"/>
    <w:rsid w:val="00EF7939"/>
    <w:rsid w:val="00EF7F4C"/>
    <w:rsid w:val="00F01A32"/>
    <w:rsid w:val="00F02B39"/>
    <w:rsid w:val="00F073FE"/>
    <w:rsid w:val="00F07433"/>
    <w:rsid w:val="00F105A8"/>
    <w:rsid w:val="00F1201E"/>
    <w:rsid w:val="00F148D3"/>
    <w:rsid w:val="00F205CF"/>
    <w:rsid w:val="00F22D6A"/>
    <w:rsid w:val="00F23586"/>
    <w:rsid w:val="00F31CBA"/>
    <w:rsid w:val="00F33F15"/>
    <w:rsid w:val="00F40D43"/>
    <w:rsid w:val="00F41B29"/>
    <w:rsid w:val="00F43092"/>
    <w:rsid w:val="00F444E7"/>
    <w:rsid w:val="00F4705E"/>
    <w:rsid w:val="00F4728F"/>
    <w:rsid w:val="00F47B93"/>
    <w:rsid w:val="00F52C72"/>
    <w:rsid w:val="00F57FF5"/>
    <w:rsid w:val="00F6002F"/>
    <w:rsid w:val="00F60063"/>
    <w:rsid w:val="00F61561"/>
    <w:rsid w:val="00F62F5D"/>
    <w:rsid w:val="00F6663E"/>
    <w:rsid w:val="00F674F4"/>
    <w:rsid w:val="00F7114D"/>
    <w:rsid w:val="00F770B0"/>
    <w:rsid w:val="00F77167"/>
    <w:rsid w:val="00F77EF3"/>
    <w:rsid w:val="00F8228C"/>
    <w:rsid w:val="00F83846"/>
    <w:rsid w:val="00F92D6F"/>
    <w:rsid w:val="00F93FE3"/>
    <w:rsid w:val="00FA15E3"/>
    <w:rsid w:val="00FA313D"/>
    <w:rsid w:val="00FA5892"/>
    <w:rsid w:val="00FA5DE9"/>
    <w:rsid w:val="00FB0B19"/>
    <w:rsid w:val="00FB1BA2"/>
    <w:rsid w:val="00FB5541"/>
    <w:rsid w:val="00FB58A9"/>
    <w:rsid w:val="00FB7CA4"/>
    <w:rsid w:val="00FC20D2"/>
    <w:rsid w:val="00FC340F"/>
    <w:rsid w:val="00FC6E7B"/>
    <w:rsid w:val="00FD1A04"/>
    <w:rsid w:val="00FD320D"/>
    <w:rsid w:val="00FD6CB3"/>
    <w:rsid w:val="00FE1034"/>
    <w:rsid w:val="00FE6E69"/>
    <w:rsid w:val="00FE7EE6"/>
    <w:rsid w:val="00FF12DD"/>
    <w:rsid w:val="00FF612B"/>
    <w:rsid w:val="00FF627B"/>
    <w:rsid w:val="00FF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1ABB39"/>
  <w15:chartTrackingRefBased/>
  <w15:docId w15:val="{1747AC3D-56EF-4E9E-B893-D0DE4CD0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D2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8536E"/>
    <w:pPr>
      <w:keepNext/>
      <w:keepLines/>
      <w:numPr>
        <w:numId w:val="1"/>
      </w:numPr>
      <w:pBdr>
        <w:bottom w:val="single" w:sz="4" w:space="1" w:color="2563AC"/>
      </w:pBdr>
      <w:spacing w:before="240" w:after="0"/>
      <w:outlineLvl w:val="0"/>
    </w:pPr>
    <w:rPr>
      <w:rFonts w:ascii="Akkurat Pro" w:eastAsiaTheme="majorEastAsia" w:hAnsi="Akkurat Pro" w:cstheme="majorBidi"/>
      <w:color w:val="1B4A8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54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B4A80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558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23155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2558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4A8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558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B4A8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47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2315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47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315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47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47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60C78"/>
    <w:pPr>
      <w:ind w:left="720"/>
      <w:contextualSpacing/>
    </w:pPr>
  </w:style>
  <w:style w:type="paragraph" w:styleId="Titre">
    <w:name w:val="Title"/>
    <w:basedOn w:val="Normal"/>
    <w:next w:val="Normal"/>
    <w:link w:val="TitreCar"/>
    <w:autoRedefine/>
    <w:uiPriority w:val="10"/>
    <w:qFormat/>
    <w:rsid w:val="00342BC2"/>
    <w:pPr>
      <w:spacing w:after="0" w:line="240" w:lineRule="auto"/>
      <w:contextualSpacing/>
    </w:pPr>
    <w:rPr>
      <w:rFonts w:ascii="Akkurat Pro" w:eastAsiaTheme="majorEastAsia" w:hAnsi="Akkurat Pro" w:cstheme="majorBidi"/>
      <w:color w:val="2563AC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BC2"/>
    <w:rPr>
      <w:rFonts w:ascii="Akkurat Pro" w:eastAsiaTheme="majorEastAsia" w:hAnsi="Akkurat Pro" w:cstheme="majorBidi"/>
      <w:color w:val="2563AC"/>
      <w:spacing w:val="-10"/>
      <w:kern w:val="28"/>
      <w:sz w:val="44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536E"/>
    <w:rPr>
      <w:rFonts w:ascii="Akkurat Pro" w:eastAsiaTheme="majorEastAsia" w:hAnsi="Akkurat Pro" w:cstheme="majorBidi"/>
      <w:color w:val="1B4A80" w:themeColor="accent1" w:themeShade="BF"/>
      <w:sz w:val="32"/>
      <w:szCs w:val="32"/>
    </w:rPr>
  </w:style>
  <w:style w:type="character" w:styleId="Accentuationintense">
    <w:name w:val="Intense Emphasis"/>
    <w:basedOn w:val="Policepardfaut"/>
    <w:uiPriority w:val="21"/>
    <w:qFormat/>
    <w:rsid w:val="00685424"/>
    <w:rPr>
      <w:i/>
      <w:iCs/>
      <w:color w:val="2563AC" w:themeColor="accent1"/>
    </w:rPr>
  </w:style>
  <w:style w:type="paragraph" w:styleId="Sansinterligne">
    <w:name w:val="No Spacing"/>
    <w:link w:val="SansinterligneCar"/>
    <w:uiPriority w:val="1"/>
    <w:qFormat/>
    <w:rsid w:val="0068542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5424"/>
    <w:rPr>
      <w:rFonts w:eastAsiaTheme="minorEastAsia"/>
      <w:lang w:eastAsia="fr-CH"/>
    </w:rPr>
  </w:style>
  <w:style w:type="character" w:styleId="Rfrencelgre">
    <w:name w:val="Subtle Reference"/>
    <w:basedOn w:val="Policepardfaut"/>
    <w:uiPriority w:val="31"/>
    <w:qFormat/>
    <w:rsid w:val="00685424"/>
    <w:rPr>
      <w:smallCaps/>
      <w:color w:val="5A5A5A" w:themeColor="text1" w:themeTint="A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5424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85424"/>
    <w:rPr>
      <w:rFonts w:asciiTheme="majorHAnsi" w:eastAsiaTheme="majorEastAsia" w:hAnsiTheme="majorHAnsi" w:cstheme="majorBidi"/>
      <w:color w:val="1B4A80" w:themeColor="accent1" w:themeShade="BF"/>
      <w:sz w:val="26"/>
      <w:szCs w:val="26"/>
    </w:rPr>
  </w:style>
  <w:style w:type="paragraph" w:styleId="Pieddepage">
    <w:name w:val="footer"/>
    <w:basedOn w:val="Normal"/>
    <w:link w:val="PieddepageCar"/>
    <w:uiPriority w:val="99"/>
    <w:rsid w:val="00685424"/>
    <w:pPr>
      <w:tabs>
        <w:tab w:val="right" w:pos="2694"/>
        <w:tab w:val="center" w:pos="4536"/>
        <w:tab w:val="right" w:pos="9072"/>
      </w:tabs>
      <w:spacing w:after="0" w:line="240" w:lineRule="auto"/>
      <w:ind w:left="426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685424"/>
    <w:rPr>
      <w:rFonts w:ascii="Arial" w:eastAsia="Times New Roman" w:hAnsi="Arial" w:cs="Arial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542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542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542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85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5424"/>
  </w:style>
  <w:style w:type="character" w:customStyle="1" w:styleId="Titre3Car">
    <w:name w:val="Titre 3 Car"/>
    <w:basedOn w:val="Policepardfaut"/>
    <w:link w:val="Titre3"/>
    <w:uiPriority w:val="9"/>
    <w:rsid w:val="00025589"/>
    <w:rPr>
      <w:rFonts w:asciiTheme="majorHAnsi" w:eastAsiaTheme="majorEastAsia" w:hAnsiTheme="majorHAnsi" w:cstheme="majorBidi"/>
      <w:color w:val="123155" w:themeColor="accent1" w:themeShade="7F"/>
      <w:sz w:val="24"/>
      <w:szCs w:val="24"/>
    </w:rPr>
  </w:style>
  <w:style w:type="paragraph" w:styleId="Retraitcorpsdetexte3">
    <w:name w:val="Body Text Indent 3"/>
    <w:basedOn w:val="Normal"/>
    <w:link w:val="Retraitcorpsdetexte3Car"/>
    <w:semiHidden/>
    <w:rsid w:val="00025589"/>
    <w:pPr>
      <w:tabs>
        <w:tab w:val="left" w:pos="709"/>
        <w:tab w:val="right" w:pos="2694"/>
      </w:tabs>
      <w:spacing w:after="0" w:line="240" w:lineRule="auto"/>
      <w:ind w:left="709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02558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25589"/>
    <w:rPr>
      <w:rFonts w:asciiTheme="majorHAnsi" w:eastAsiaTheme="majorEastAsia" w:hAnsiTheme="majorHAnsi" w:cstheme="majorBidi"/>
      <w:i/>
      <w:iCs/>
      <w:color w:val="1B4A80" w:themeColor="accent1" w:themeShade="BF"/>
    </w:rPr>
  </w:style>
  <w:style w:type="paragraph" w:customStyle="1" w:styleId="CodeISO">
    <w:name w:val="CodeISO"/>
    <w:basedOn w:val="Normal"/>
    <w:next w:val="Normal"/>
    <w:link w:val="CodeISOCar"/>
    <w:qFormat/>
    <w:rsid w:val="00025589"/>
    <w:pPr>
      <w:tabs>
        <w:tab w:val="left" w:pos="2693"/>
      </w:tabs>
      <w:ind w:left="993"/>
    </w:pPr>
    <w:rPr>
      <w:rFonts w:ascii="Courier New" w:hAnsi="Courier New" w:cs="Courier New"/>
      <w:sz w:val="16"/>
      <w:szCs w:val="16"/>
    </w:rPr>
  </w:style>
  <w:style w:type="character" w:customStyle="1" w:styleId="ParagraphedelisteCar">
    <w:name w:val="Paragraphe de liste Car"/>
    <w:link w:val="Paragraphedeliste"/>
    <w:uiPriority w:val="34"/>
    <w:rsid w:val="00025589"/>
  </w:style>
  <w:style w:type="character" w:customStyle="1" w:styleId="CodeISOCar">
    <w:name w:val="CodeISO Car"/>
    <w:basedOn w:val="Policepardfaut"/>
    <w:link w:val="CodeISO"/>
    <w:rsid w:val="00025589"/>
    <w:rPr>
      <w:rFonts w:ascii="Courier New" w:hAnsi="Courier New" w:cs="Courier New"/>
      <w:sz w:val="16"/>
      <w:szCs w:val="16"/>
    </w:rPr>
  </w:style>
  <w:style w:type="paragraph" w:customStyle="1" w:styleId="CodeISO0">
    <w:name w:val="Code ISO"/>
    <w:basedOn w:val="Paragraphedeliste"/>
    <w:link w:val="CodeISOCar0"/>
    <w:qFormat/>
    <w:rsid w:val="00025589"/>
    <w:pPr>
      <w:tabs>
        <w:tab w:val="right" w:pos="2694"/>
      </w:tabs>
      <w:spacing w:after="0" w:line="240" w:lineRule="auto"/>
      <w:ind w:left="786"/>
      <w:contextualSpacing w:val="0"/>
      <w:jc w:val="both"/>
    </w:pPr>
    <w:rPr>
      <w:rFonts w:ascii="Courier New" w:eastAsia="Times New Roman" w:hAnsi="Courier New" w:cs="Courier New"/>
      <w:sz w:val="16"/>
      <w:szCs w:val="16"/>
      <w:lang w:eastAsia="fr-FR"/>
    </w:rPr>
  </w:style>
  <w:style w:type="character" w:customStyle="1" w:styleId="CodeISOCar0">
    <w:name w:val="Code ISO Car"/>
    <w:link w:val="CodeISO0"/>
    <w:rsid w:val="00025589"/>
    <w:rPr>
      <w:rFonts w:ascii="Courier New" w:eastAsia="Times New Roman" w:hAnsi="Courier New" w:cs="Courier New"/>
      <w:sz w:val="16"/>
      <w:szCs w:val="1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25589"/>
    <w:rPr>
      <w:rFonts w:asciiTheme="majorHAnsi" w:eastAsiaTheme="majorEastAsia" w:hAnsiTheme="majorHAnsi" w:cstheme="majorBidi"/>
      <w:color w:val="1B4A80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025589"/>
    <w:pPr>
      <w:spacing w:after="100"/>
      <w:ind w:left="440"/>
    </w:pPr>
  </w:style>
  <w:style w:type="paragraph" w:customStyle="1" w:styleId="Default">
    <w:name w:val="Default"/>
    <w:rsid w:val="00C961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itredulivre">
    <w:name w:val="Book Title"/>
    <w:basedOn w:val="Policepardfaut"/>
    <w:uiPriority w:val="33"/>
    <w:qFormat/>
    <w:rsid w:val="00EF6410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7353"/>
    <w:pPr>
      <w:pBdr>
        <w:top w:val="single" w:sz="4" w:space="10" w:color="2563AC" w:themeColor="accent1"/>
        <w:bottom w:val="single" w:sz="4" w:space="10" w:color="2563AC" w:themeColor="accent1"/>
      </w:pBdr>
      <w:spacing w:before="360" w:after="360"/>
      <w:ind w:left="864" w:right="864"/>
      <w:jc w:val="center"/>
    </w:pPr>
    <w:rPr>
      <w:i/>
      <w:iCs/>
      <w:color w:val="2563A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7353"/>
    <w:rPr>
      <w:i/>
      <w:iCs/>
      <w:color w:val="2563AC" w:themeColor="accent1"/>
    </w:rPr>
  </w:style>
  <w:style w:type="table" w:styleId="Grilledutableau">
    <w:name w:val="Table Grid"/>
    <w:basedOn w:val="TableauNormal"/>
    <w:uiPriority w:val="39"/>
    <w:rsid w:val="0036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cp1">
    <w:name w:val="hcp1"/>
    <w:basedOn w:val="Normal"/>
    <w:rsid w:val="00D50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hcp3">
    <w:name w:val="hcp3"/>
    <w:basedOn w:val="Normal"/>
    <w:rsid w:val="00D50090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hcp4">
    <w:name w:val="hcp4"/>
    <w:basedOn w:val="Normal"/>
    <w:rsid w:val="00D50090"/>
    <w:pPr>
      <w:spacing w:before="100" w:beforeAutospacing="1" w:after="100" w:afterAutospacing="1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5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En-tte1">
    <w:name w:val="En-tête1"/>
    <w:basedOn w:val="Normal"/>
    <w:rsid w:val="00D5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footnote-text">
    <w:name w:val="footnote-text"/>
    <w:basedOn w:val="Normal"/>
    <w:rsid w:val="00D5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Mentionnonrsolue">
    <w:name w:val="Unresolved Mention"/>
    <w:basedOn w:val="Policepardfaut"/>
    <w:uiPriority w:val="99"/>
    <w:semiHidden/>
    <w:unhideWhenUsed/>
    <w:rsid w:val="00BB0F1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299"/>
    <w:rPr>
      <w:color w:val="954F72" w:themeColor="followedHyperlink"/>
      <w:u w:val="single"/>
    </w:rPr>
  </w:style>
  <w:style w:type="character" w:styleId="Accentuationlgre">
    <w:name w:val="Subtle Emphasis"/>
    <w:basedOn w:val="Policepardfaut"/>
    <w:uiPriority w:val="19"/>
    <w:qFormat/>
    <w:rsid w:val="000F68FE"/>
    <w:rPr>
      <w:i/>
      <w:iC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0F68FE"/>
    <w:rPr>
      <w:b/>
      <w:bCs/>
      <w:smallCaps/>
      <w:color w:val="2563AC" w:themeColor="accent1"/>
      <w:spacing w:val="5"/>
    </w:rPr>
  </w:style>
  <w:style w:type="character" w:styleId="Accentuation">
    <w:name w:val="Emphasis"/>
    <w:basedOn w:val="Policepardfaut"/>
    <w:uiPriority w:val="20"/>
    <w:qFormat/>
    <w:rsid w:val="000F68FE"/>
    <w:rPr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24476E"/>
    <w:rPr>
      <w:rFonts w:asciiTheme="majorHAnsi" w:eastAsiaTheme="majorEastAsia" w:hAnsiTheme="majorHAnsi" w:cstheme="majorBidi"/>
      <w:color w:val="123155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4476E"/>
    <w:rPr>
      <w:rFonts w:asciiTheme="majorHAnsi" w:eastAsiaTheme="majorEastAsia" w:hAnsiTheme="majorHAnsi" w:cstheme="majorBidi"/>
      <w:i/>
      <w:iCs/>
      <w:color w:val="123155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447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447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C94288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14382"/>
    <w:pPr>
      <w:spacing w:after="100"/>
      <w:ind w:left="880"/>
    </w:pPr>
    <w:rPr>
      <w:rFonts w:eastAsiaTheme="minorEastAsia"/>
      <w:kern w:val="2"/>
      <w:lang w:eastAsia="fr-CH"/>
      <w14:ligatures w14:val="standardContextual"/>
    </w:rPr>
  </w:style>
  <w:style w:type="paragraph" w:styleId="TM6">
    <w:name w:val="toc 6"/>
    <w:basedOn w:val="Normal"/>
    <w:next w:val="Normal"/>
    <w:autoRedefine/>
    <w:uiPriority w:val="39"/>
    <w:unhideWhenUsed/>
    <w:rsid w:val="00B14382"/>
    <w:pPr>
      <w:spacing w:after="100"/>
      <w:ind w:left="1100"/>
    </w:pPr>
    <w:rPr>
      <w:rFonts w:eastAsiaTheme="minorEastAsia"/>
      <w:kern w:val="2"/>
      <w:lang w:eastAsia="fr-CH"/>
      <w14:ligatures w14:val="standardContextual"/>
    </w:rPr>
  </w:style>
  <w:style w:type="paragraph" w:styleId="TM7">
    <w:name w:val="toc 7"/>
    <w:basedOn w:val="Normal"/>
    <w:next w:val="Normal"/>
    <w:autoRedefine/>
    <w:uiPriority w:val="39"/>
    <w:unhideWhenUsed/>
    <w:rsid w:val="00B14382"/>
    <w:pPr>
      <w:spacing w:after="100"/>
      <w:ind w:left="1320"/>
    </w:pPr>
    <w:rPr>
      <w:rFonts w:eastAsiaTheme="minorEastAsia"/>
      <w:kern w:val="2"/>
      <w:lang w:eastAsia="fr-CH"/>
      <w14:ligatures w14:val="standardContextual"/>
    </w:rPr>
  </w:style>
  <w:style w:type="paragraph" w:styleId="TM8">
    <w:name w:val="toc 8"/>
    <w:basedOn w:val="Normal"/>
    <w:next w:val="Normal"/>
    <w:autoRedefine/>
    <w:uiPriority w:val="39"/>
    <w:unhideWhenUsed/>
    <w:rsid w:val="00B14382"/>
    <w:pPr>
      <w:spacing w:after="100"/>
      <w:ind w:left="1540"/>
    </w:pPr>
    <w:rPr>
      <w:rFonts w:eastAsiaTheme="minorEastAsia"/>
      <w:kern w:val="2"/>
      <w:lang w:eastAsia="fr-CH"/>
      <w14:ligatures w14:val="standardContextual"/>
    </w:rPr>
  </w:style>
  <w:style w:type="paragraph" w:styleId="TM9">
    <w:name w:val="toc 9"/>
    <w:basedOn w:val="Normal"/>
    <w:next w:val="Normal"/>
    <w:autoRedefine/>
    <w:uiPriority w:val="39"/>
    <w:unhideWhenUsed/>
    <w:rsid w:val="00B14382"/>
    <w:pPr>
      <w:spacing w:after="100"/>
      <w:ind w:left="1760"/>
    </w:pPr>
    <w:rPr>
      <w:rFonts w:eastAsiaTheme="minorEastAsia"/>
      <w:kern w:val="2"/>
      <w:lang w:eastAsia="fr-C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96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89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2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4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4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36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2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2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04%20Marketing\03%20Documents%20mod&#232;les\Nouvelle%20proc&#233;dure_2020.dotx" TargetMode="External"/></Relationships>
</file>

<file path=word/theme/theme1.xml><?xml version="1.0" encoding="utf-8"?>
<a:theme xmlns:a="http://schemas.openxmlformats.org/drawingml/2006/main" name="MW Programmation SA">
  <a:themeElements>
    <a:clrScheme name="MW Pr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63AC"/>
      </a:accent1>
      <a:accent2>
        <a:srgbClr val="5B9BD5"/>
      </a:accent2>
      <a:accent3>
        <a:srgbClr val="A6A699"/>
      </a:accent3>
      <a:accent4>
        <a:srgbClr val="034A90"/>
      </a:accent4>
      <a:accent5>
        <a:srgbClr val="002060"/>
      </a:accent5>
      <a:accent6>
        <a:srgbClr val="7AC142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W Programmation SA" id="{64B951E6-6D80-4894-A350-277F0314620A}" vid="{997E0BB7-E1C3-44C3-B81E-5AEA1CDA03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3B86A-0C7F-4952-82D2-8C564F20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Nouvelle procédure_2020.dotx</Template>
  <TotalTime>0</TotalTime>
  <Pages>1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Utilisation du postprocesseur pour la machine Mori-Seiki         NL-1500 SY</vt:lpstr>
    </vt:vector>
  </TitlesOfParts>
  <Company>MW Programmation SA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Utilisation du postprocesseur pour la machine Mori-Seiki         NL-1500 SY</dc:title>
  <dc:subject>Documentation technique</dc:subject>
  <dc:creator>Michaël  Weber</dc:creator>
  <cp:keywords/>
  <dc:description/>
  <cp:lastModifiedBy>Marco Dolci</cp:lastModifiedBy>
  <cp:revision>9</cp:revision>
  <cp:lastPrinted>2025-06-02T14:11:00Z</cp:lastPrinted>
  <dcterms:created xsi:type="dcterms:W3CDTF">2025-06-02T12:14:00Z</dcterms:created>
  <dcterms:modified xsi:type="dcterms:W3CDTF">2025-06-02T14:11:00Z</dcterms:modified>
</cp:coreProperties>
</file>